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09B1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A423D7B" wp14:editId="3A3D7B1D">
            <wp:extent cx="3290659" cy="1862637"/>
            <wp:effectExtent l="0" t="0" r="5080" b="44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290659" cy="1862637"/>
                    </a:xfrm>
                    <a:prstGeom prst="rect">
                      <a:avLst/>
                    </a:prstGeom>
                    <a:noFill/>
                    <a:ln w="254000" cap="rnd">
                      <a:noFill/>
                    </a:ln>
                    <a:effectLst/>
                  </pic:spPr>
                </pic:pic>
              </a:graphicData>
            </a:graphic>
          </wp:inline>
        </w:drawing>
      </w:r>
    </w:p>
    <w:bookmarkEnd w:id="0"/>
    <w:bookmarkEnd w:id="1"/>
    <w:bookmarkEnd w:id="2"/>
    <w:bookmarkEnd w:id="3"/>
    <w:bookmarkEnd w:id="4"/>
    <w:p w14:paraId="6FCA688A" w14:textId="1B44F6AD" w:rsidR="000D35E4" w:rsidRDefault="000D35E4" w:rsidP="00C6554A">
      <w:pPr>
        <w:pStyle w:val="Title"/>
      </w:pPr>
      <w:r>
        <w:t xml:space="preserve">            1</w:t>
      </w:r>
      <w:r w:rsidR="00B463A9">
        <w:t>7</w:t>
      </w:r>
      <w:r>
        <w:t>CS</w:t>
      </w:r>
      <w:proofErr w:type="gramStart"/>
      <w:r>
        <w:t>3</w:t>
      </w:r>
      <w:r w:rsidR="00B463A9">
        <w:t>52</w:t>
      </w:r>
      <w:r>
        <w:t>:Cloud</w:t>
      </w:r>
      <w:proofErr w:type="gramEnd"/>
      <w:r>
        <w:t xml:space="preserve"> Computing</w:t>
      </w:r>
    </w:p>
    <w:p w14:paraId="43197643" w14:textId="77777777" w:rsidR="000D35E4" w:rsidRDefault="000D35E4" w:rsidP="00C6554A">
      <w:pPr>
        <w:pStyle w:val="Title"/>
      </w:pPr>
    </w:p>
    <w:p w14:paraId="42DAB332" w14:textId="77777777" w:rsidR="000D35E4" w:rsidRDefault="000D35E4" w:rsidP="00C6554A">
      <w:pPr>
        <w:pStyle w:val="Title"/>
      </w:pPr>
    </w:p>
    <w:p w14:paraId="5B194A3F" w14:textId="77777777" w:rsidR="000D35E4" w:rsidRDefault="000D35E4" w:rsidP="00C6554A">
      <w:pPr>
        <w:pStyle w:val="Title"/>
      </w:pPr>
    </w:p>
    <w:p w14:paraId="74423EDB" w14:textId="77777777" w:rsidR="000D35E4" w:rsidRDefault="000D35E4" w:rsidP="00C6554A">
      <w:pPr>
        <w:pStyle w:val="Title"/>
      </w:pPr>
    </w:p>
    <w:p w14:paraId="2C724DF2" w14:textId="77777777" w:rsidR="000D35E4" w:rsidRDefault="000D35E4" w:rsidP="00C6554A">
      <w:pPr>
        <w:pStyle w:val="Title"/>
      </w:pPr>
    </w:p>
    <w:p w14:paraId="38251674" w14:textId="77777777" w:rsidR="000D35E4" w:rsidRDefault="000D35E4" w:rsidP="00C6554A">
      <w:pPr>
        <w:pStyle w:val="Title"/>
      </w:pPr>
    </w:p>
    <w:p w14:paraId="01DB3C4E" w14:textId="7E600BB8" w:rsidR="00C6554A" w:rsidRDefault="00B463A9" w:rsidP="00C6554A">
      <w:pPr>
        <w:pStyle w:val="Title"/>
      </w:pPr>
      <w:r>
        <w:t>Class Project: Rideshare</w:t>
      </w:r>
    </w:p>
    <w:p w14:paraId="52A53FD8" w14:textId="624E2A1A" w:rsidR="00C6554A" w:rsidRPr="00D5413C" w:rsidRDefault="00D2335D" w:rsidP="00C6554A">
      <w:pPr>
        <w:pStyle w:val="Subtitle"/>
      </w:pPr>
      <w:r>
        <w:t>A HIGHLY SCALABLE MASSIVE PARALLEL RIDESHARING PLATFORM</w:t>
      </w:r>
    </w:p>
    <w:p w14:paraId="16AA6871" w14:textId="3A5C5D23" w:rsidR="00B463A9" w:rsidRDefault="00B463A9" w:rsidP="00C6554A">
      <w:pPr>
        <w:pStyle w:val="ContactInfo"/>
      </w:pPr>
      <w:r>
        <w:t>Date of Evaluation:</w:t>
      </w:r>
      <w:r w:rsidR="00D2335D">
        <w:t xml:space="preserve"> 15</w:t>
      </w:r>
      <w:r w:rsidR="00D2335D" w:rsidRPr="00D2335D">
        <w:rPr>
          <w:vertAlign w:val="superscript"/>
        </w:rPr>
        <w:t>th</w:t>
      </w:r>
      <w:r w:rsidR="00D2335D">
        <w:t xml:space="preserve"> </w:t>
      </w:r>
      <w:proofErr w:type="gramStart"/>
      <w:r w:rsidR="00D2335D">
        <w:t>May,</w:t>
      </w:r>
      <w:proofErr w:type="gramEnd"/>
      <w:r w:rsidR="00D2335D">
        <w:t xml:space="preserve"> 2020 11:00 AM</w:t>
      </w:r>
    </w:p>
    <w:p w14:paraId="0F8CA4A1" w14:textId="23E387B9" w:rsidR="00B463A9" w:rsidRDefault="00B463A9" w:rsidP="00C6554A">
      <w:pPr>
        <w:pStyle w:val="ContactInfo"/>
      </w:pPr>
      <w:r>
        <w:t>Evaluator(s):</w:t>
      </w:r>
      <w:r w:rsidR="00D2335D">
        <w:t xml:space="preserve"> Prof. Venkatesh Prasad</w:t>
      </w:r>
    </w:p>
    <w:p w14:paraId="18E042CB" w14:textId="09457A0A" w:rsidR="000941DC" w:rsidRDefault="00C6554A" w:rsidP="00C6554A">
      <w:pPr>
        <w:pStyle w:val="ContactInfo"/>
      </w:pPr>
      <w:r>
        <w:t xml:space="preserve"> </w:t>
      </w:r>
      <w:r w:rsidR="00B463A9">
        <w:t>Submission ID:</w:t>
      </w:r>
      <w:r w:rsidR="00D2335D">
        <w:t xml:space="preserve"> XXXX (TBD)</w:t>
      </w:r>
    </w:p>
    <w:p w14:paraId="61879139" w14:textId="7C35DB65" w:rsidR="00B463A9" w:rsidRDefault="00B463A9" w:rsidP="00C6554A">
      <w:pPr>
        <w:pStyle w:val="ContactInfo"/>
      </w:pPr>
      <w:r>
        <w:t xml:space="preserve">Automated </w:t>
      </w:r>
      <w:r w:rsidR="00CC58E1">
        <w:t>submission score</w:t>
      </w:r>
      <w:r>
        <w:t xml:space="preserve">: </w:t>
      </w:r>
      <w:r w:rsidR="000E7F82">
        <w:t>5</w:t>
      </w:r>
    </w:p>
    <w:tbl>
      <w:tblPr>
        <w:tblStyle w:val="TableGrid"/>
        <w:tblW w:w="0" w:type="auto"/>
        <w:tblLook w:val="04A0" w:firstRow="1" w:lastRow="0" w:firstColumn="1" w:lastColumn="0" w:noHBand="0" w:noVBand="1"/>
      </w:tblPr>
      <w:tblGrid>
        <w:gridCol w:w="931"/>
        <w:gridCol w:w="3464"/>
        <w:gridCol w:w="2185"/>
        <w:gridCol w:w="2050"/>
      </w:tblGrid>
      <w:tr w:rsidR="00D01328" w14:paraId="64FB1370" w14:textId="77777777" w:rsidTr="00D01328">
        <w:tc>
          <w:tcPr>
            <w:tcW w:w="931" w:type="dxa"/>
          </w:tcPr>
          <w:p w14:paraId="6E6F2E59" w14:textId="77777777" w:rsidR="00D01328" w:rsidRDefault="00D01328" w:rsidP="00C6554A">
            <w:pPr>
              <w:pStyle w:val="ContactInfo"/>
            </w:pPr>
            <w:proofErr w:type="spellStart"/>
            <w:r>
              <w:t>SNo</w:t>
            </w:r>
            <w:proofErr w:type="spellEnd"/>
          </w:p>
        </w:tc>
        <w:tc>
          <w:tcPr>
            <w:tcW w:w="3464" w:type="dxa"/>
          </w:tcPr>
          <w:p w14:paraId="3A520CE9" w14:textId="77777777" w:rsidR="00D01328" w:rsidRDefault="00D01328" w:rsidP="00C6554A">
            <w:pPr>
              <w:pStyle w:val="ContactInfo"/>
            </w:pPr>
            <w:r>
              <w:t>Name</w:t>
            </w:r>
          </w:p>
        </w:tc>
        <w:tc>
          <w:tcPr>
            <w:tcW w:w="2185" w:type="dxa"/>
          </w:tcPr>
          <w:p w14:paraId="78C614CB" w14:textId="77777777" w:rsidR="00D01328" w:rsidRDefault="00D01328" w:rsidP="00C6554A">
            <w:pPr>
              <w:pStyle w:val="ContactInfo"/>
            </w:pPr>
            <w:r>
              <w:t>USN</w:t>
            </w:r>
          </w:p>
        </w:tc>
        <w:tc>
          <w:tcPr>
            <w:tcW w:w="2050" w:type="dxa"/>
          </w:tcPr>
          <w:p w14:paraId="62189AE4" w14:textId="77777777" w:rsidR="00D01328" w:rsidRDefault="00D01328" w:rsidP="00C6554A">
            <w:pPr>
              <w:pStyle w:val="ContactInfo"/>
            </w:pPr>
            <w:r>
              <w:t>Class/Section</w:t>
            </w:r>
          </w:p>
        </w:tc>
      </w:tr>
      <w:tr w:rsidR="00D01328" w14:paraId="53764163" w14:textId="77777777" w:rsidTr="00D01328">
        <w:tc>
          <w:tcPr>
            <w:tcW w:w="931" w:type="dxa"/>
          </w:tcPr>
          <w:p w14:paraId="0F259E23" w14:textId="046DD62B" w:rsidR="00D01328" w:rsidRDefault="00D2335D" w:rsidP="00C6554A">
            <w:pPr>
              <w:pStyle w:val="ContactInfo"/>
            </w:pPr>
            <w:r>
              <w:t>1</w:t>
            </w:r>
          </w:p>
        </w:tc>
        <w:tc>
          <w:tcPr>
            <w:tcW w:w="3464" w:type="dxa"/>
          </w:tcPr>
          <w:p w14:paraId="31304E27" w14:textId="40BC55E4" w:rsidR="00D01328" w:rsidRDefault="00D2335D" w:rsidP="00C6554A">
            <w:pPr>
              <w:pStyle w:val="ContactInfo"/>
            </w:pPr>
            <w:r>
              <w:t>Hrishikesh V</w:t>
            </w:r>
          </w:p>
        </w:tc>
        <w:tc>
          <w:tcPr>
            <w:tcW w:w="2185" w:type="dxa"/>
          </w:tcPr>
          <w:p w14:paraId="2532F2CE" w14:textId="1414DC66" w:rsidR="00D01328" w:rsidRDefault="00D2335D" w:rsidP="00C6554A">
            <w:pPr>
              <w:pStyle w:val="ContactInfo"/>
            </w:pPr>
            <w:r>
              <w:t>PES1201700276</w:t>
            </w:r>
          </w:p>
        </w:tc>
        <w:tc>
          <w:tcPr>
            <w:tcW w:w="2050" w:type="dxa"/>
          </w:tcPr>
          <w:p w14:paraId="2E998B00" w14:textId="56D8C590" w:rsidR="00D01328" w:rsidRDefault="00D2335D" w:rsidP="00C6554A">
            <w:pPr>
              <w:pStyle w:val="ContactInfo"/>
            </w:pPr>
            <w:r>
              <w:t>VI-C</w:t>
            </w:r>
          </w:p>
        </w:tc>
      </w:tr>
      <w:tr w:rsidR="00D01328" w14:paraId="7F444A54" w14:textId="77777777" w:rsidTr="00D01328">
        <w:tc>
          <w:tcPr>
            <w:tcW w:w="931" w:type="dxa"/>
          </w:tcPr>
          <w:p w14:paraId="7AB74A41" w14:textId="04BDE9EB" w:rsidR="00D01328" w:rsidRDefault="00D2335D" w:rsidP="00C6554A">
            <w:pPr>
              <w:pStyle w:val="ContactInfo"/>
            </w:pPr>
            <w:r>
              <w:t>2</w:t>
            </w:r>
          </w:p>
        </w:tc>
        <w:tc>
          <w:tcPr>
            <w:tcW w:w="3464" w:type="dxa"/>
          </w:tcPr>
          <w:p w14:paraId="64A890E7" w14:textId="2341824A" w:rsidR="00D01328" w:rsidRDefault="00D2335D" w:rsidP="00C6554A">
            <w:pPr>
              <w:pStyle w:val="ContactInfo"/>
            </w:pPr>
            <w:r>
              <w:t>Varun R Gupta</w:t>
            </w:r>
          </w:p>
        </w:tc>
        <w:tc>
          <w:tcPr>
            <w:tcW w:w="2185" w:type="dxa"/>
          </w:tcPr>
          <w:p w14:paraId="31CBE056" w14:textId="0B19293C" w:rsidR="00D01328" w:rsidRDefault="00D2335D" w:rsidP="00C6554A">
            <w:pPr>
              <w:pStyle w:val="ContactInfo"/>
            </w:pPr>
            <w:r>
              <w:t>PES1201700652</w:t>
            </w:r>
          </w:p>
        </w:tc>
        <w:tc>
          <w:tcPr>
            <w:tcW w:w="2050" w:type="dxa"/>
          </w:tcPr>
          <w:p w14:paraId="756A04BA" w14:textId="75A4A48C" w:rsidR="00D01328" w:rsidRDefault="00D2335D" w:rsidP="00C6554A">
            <w:pPr>
              <w:pStyle w:val="ContactInfo"/>
            </w:pPr>
            <w:r>
              <w:t>VI-C</w:t>
            </w:r>
          </w:p>
        </w:tc>
      </w:tr>
      <w:tr w:rsidR="00D01328" w14:paraId="69958E8F" w14:textId="77777777" w:rsidTr="00D01328">
        <w:tc>
          <w:tcPr>
            <w:tcW w:w="931" w:type="dxa"/>
          </w:tcPr>
          <w:p w14:paraId="79E474F8" w14:textId="04C39BFD" w:rsidR="00D01328" w:rsidRDefault="00D2335D" w:rsidP="00C6554A">
            <w:pPr>
              <w:pStyle w:val="ContactInfo"/>
            </w:pPr>
            <w:r>
              <w:t>3</w:t>
            </w:r>
          </w:p>
        </w:tc>
        <w:tc>
          <w:tcPr>
            <w:tcW w:w="3464" w:type="dxa"/>
          </w:tcPr>
          <w:p w14:paraId="4C68430E" w14:textId="59DD8B9A" w:rsidR="00D01328" w:rsidRDefault="00D2335D" w:rsidP="00C6554A">
            <w:pPr>
              <w:pStyle w:val="ContactInfo"/>
            </w:pPr>
            <w:proofErr w:type="spellStart"/>
            <w:r>
              <w:t>Ravendra</w:t>
            </w:r>
            <w:proofErr w:type="spellEnd"/>
            <w:r>
              <w:t xml:space="preserve"> Singh</w:t>
            </w:r>
          </w:p>
        </w:tc>
        <w:tc>
          <w:tcPr>
            <w:tcW w:w="2185" w:type="dxa"/>
          </w:tcPr>
          <w:p w14:paraId="56E15EC1" w14:textId="073A21E3" w:rsidR="00D01328" w:rsidRDefault="00D2335D" w:rsidP="00C6554A">
            <w:pPr>
              <w:pStyle w:val="ContactInfo"/>
            </w:pPr>
            <w:r>
              <w:t>PES1201700706</w:t>
            </w:r>
          </w:p>
        </w:tc>
        <w:tc>
          <w:tcPr>
            <w:tcW w:w="2050" w:type="dxa"/>
          </w:tcPr>
          <w:p w14:paraId="1EFCF6D2" w14:textId="14759E40" w:rsidR="00D01328" w:rsidRDefault="00D2335D" w:rsidP="00C6554A">
            <w:pPr>
              <w:pStyle w:val="ContactInfo"/>
            </w:pPr>
            <w:r>
              <w:t>VI-C</w:t>
            </w:r>
          </w:p>
        </w:tc>
      </w:tr>
      <w:tr w:rsidR="00D01328" w14:paraId="6EC12978" w14:textId="77777777" w:rsidTr="00D01328">
        <w:tc>
          <w:tcPr>
            <w:tcW w:w="931" w:type="dxa"/>
          </w:tcPr>
          <w:p w14:paraId="298AED9A" w14:textId="5F43F48D" w:rsidR="00D01328" w:rsidRDefault="00D2335D" w:rsidP="00C6554A">
            <w:pPr>
              <w:pStyle w:val="ContactInfo"/>
            </w:pPr>
            <w:r>
              <w:t>4</w:t>
            </w:r>
          </w:p>
        </w:tc>
        <w:tc>
          <w:tcPr>
            <w:tcW w:w="3464" w:type="dxa"/>
          </w:tcPr>
          <w:p w14:paraId="51C9E4C4" w14:textId="00122662" w:rsidR="00D01328" w:rsidRDefault="00D2335D" w:rsidP="00C6554A">
            <w:pPr>
              <w:pStyle w:val="ContactInfo"/>
            </w:pPr>
            <w:proofErr w:type="spellStart"/>
            <w:r>
              <w:t>Aekansh</w:t>
            </w:r>
            <w:proofErr w:type="spellEnd"/>
            <w:r>
              <w:t xml:space="preserve"> Dixit</w:t>
            </w:r>
          </w:p>
        </w:tc>
        <w:tc>
          <w:tcPr>
            <w:tcW w:w="2185" w:type="dxa"/>
          </w:tcPr>
          <w:p w14:paraId="495A1968" w14:textId="182320A4" w:rsidR="00D01328" w:rsidRDefault="00D2335D" w:rsidP="00C6554A">
            <w:pPr>
              <w:pStyle w:val="ContactInfo"/>
            </w:pPr>
            <w:r>
              <w:t>PES1201701808</w:t>
            </w:r>
          </w:p>
        </w:tc>
        <w:tc>
          <w:tcPr>
            <w:tcW w:w="2050" w:type="dxa"/>
          </w:tcPr>
          <w:p w14:paraId="208D7B55" w14:textId="26C60995" w:rsidR="00D01328" w:rsidRDefault="00D2335D" w:rsidP="00C6554A">
            <w:pPr>
              <w:pStyle w:val="ContactInfo"/>
            </w:pPr>
            <w:r>
              <w:t>VI-C</w:t>
            </w:r>
          </w:p>
        </w:tc>
      </w:tr>
    </w:tbl>
    <w:p w14:paraId="0360C647" w14:textId="77777777" w:rsidR="00C6554A" w:rsidRDefault="00C6554A" w:rsidP="00C6554A">
      <w:pPr>
        <w:pStyle w:val="ContactInfo"/>
      </w:pPr>
      <w:r>
        <w:br w:type="page"/>
      </w:r>
    </w:p>
    <w:p w14:paraId="32A331A3" w14:textId="283B5EBB" w:rsidR="00C6554A" w:rsidRDefault="00615801" w:rsidP="00C6554A">
      <w:pPr>
        <w:pStyle w:val="Heading1"/>
      </w:pPr>
      <w:r>
        <w:lastRenderedPageBreak/>
        <w:t>Introduction</w:t>
      </w:r>
    </w:p>
    <w:p w14:paraId="08ADE64E" w14:textId="77777777" w:rsidR="009653C8" w:rsidRPr="009653C8" w:rsidRDefault="009653C8" w:rsidP="009653C8"/>
    <w:p w14:paraId="39B41B9F" w14:textId="0EF011B2" w:rsidR="00C6554A" w:rsidRDefault="00D2335D" w:rsidP="00C6554A">
      <w:pPr>
        <w:pStyle w:val="ListBullet"/>
        <w:numPr>
          <w:ilvl w:val="0"/>
          <w:numId w:val="1"/>
        </w:numPr>
      </w:pPr>
      <w:r>
        <w:t>Rideshare is a</w:t>
      </w:r>
      <w:r w:rsidR="004813EA">
        <w:t xml:space="preserve"> highly scalable massively parallel ridesharing platform that can be used to schedule rides that are shared between multiple users going along the same route at the same time</w:t>
      </w:r>
      <w:r w:rsidR="000941DC">
        <w:t>.</w:t>
      </w:r>
    </w:p>
    <w:p w14:paraId="679E6C8F" w14:textId="1AF3778E" w:rsidR="003022F3" w:rsidRDefault="003022F3" w:rsidP="00C6554A">
      <w:pPr>
        <w:pStyle w:val="ListBullet"/>
        <w:numPr>
          <w:ilvl w:val="0"/>
          <w:numId w:val="1"/>
        </w:numPr>
      </w:pPr>
      <w:r>
        <w:t xml:space="preserve">Users can access the application with public IP addresses and </w:t>
      </w:r>
      <w:proofErr w:type="gramStart"/>
      <w:r>
        <w:t>further more</w:t>
      </w:r>
      <w:proofErr w:type="gramEnd"/>
      <w:r>
        <w:t xml:space="preserve"> access each functionality of the application (Creating a ride, user etc.) by specifying the URI of the APIs</w:t>
      </w:r>
    </w:p>
    <w:p w14:paraId="093E4FFE" w14:textId="75393771" w:rsidR="003022F3" w:rsidRDefault="003022F3" w:rsidP="00C6554A">
      <w:pPr>
        <w:pStyle w:val="ListBullet"/>
        <w:numPr>
          <w:ilvl w:val="0"/>
          <w:numId w:val="1"/>
        </w:numPr>
      </w:pPr>
      <w:r>
        <w:t xml:space="preserve">To simplify the interaction of the users with the APIs, we used REST to create simple user interfaces. </w:t>
      </w:r>
    </w:p>
    <w:p w14:paraId="4E99E199" w14:textId="35FCF0C4" w:rsidR="003022F3" w:rsidRDefault="003022F3" w:rsidP="00C6554A">
      <w:pPr>
        <w:pStyle w:val="ListBullet"/>
        <w:numPr>
          <w:ilvl w:val="0"/>
          <w:numId w:val="1"/>
        </w:numPr>
      </w:pPr>
      <w:r>
        <w:t xml:space="preserve">The primary goals of the project were to build an application that is – </w:t>
      </w:r>
    </w:p>
    <w:p w14:paraId="706BA22E" w14:textId="77777777" w:rsidR="003022F3" w:rsidRDefault="003022F3" w:rsidP="003022F3">
      <w:pPr>
        <w:pStyle w:val="ListBullet"/>
        <w:numPr>
          <w:ilvl w:val="0"/>
          <w:numId w:val="1"/>
        </w:numPr>
        <w:ind w:left="1080"/>
      </w:pPr>
      <w:r>
        <w:t>easily accessible</w:t>
      </w:r>
    </w:p>
    <w:p w14:paraId="0B0FF7CC" w14:textId="77777777" w:rsidR="003022F3" w:rsidRDefault="003022F3" w:rsidP="003022F3">
      <w:pPr>
        <w:pStyle w:val="ListBullet"/>
        <w:numPr>
          <w:ilvl w:val="0"/>
          <w:numId w:val="1"/>
        </w:numPr>
        <w:ind w:left="1080"/>
      </w:pPr>
      <w:r>
        <w:t>independently scalable by using microservices as opposed to monolithic</w:t>
      </w:r>
    </w:p>
    <w:p w14:paraId="2BF1DF64" w14:textId="77777777" w:rsidR="003022F3" w:rsidRDefault="003022F3" w:rsidP="003022F3">
      <w:pPr>
        <w:pStyle w:val="ListBullet"/>
        <w:numPr>
          <w:ilvl w:val="0"/>
          <w:numId w:val="1"/>
        </w:numPr>
        <w:ind w:left="1080"/>
      </w:pPr>
      <w:r>
        <w:t>handles automatic distribution of incoming traffic with load balancers</w:t>
      </w:r>
    </w:p>
    <w:p w14:paraId="2F10CF81" w14:textId="67F587F2" w:rsidR="003022F3" w:rsidRDefault="003022F3" w:rsidP="003022F3">
      <w:pPr>
        <w:pStyle w:val="ListBullet"/>
        <w:numPr>
          <w:ilvl w:val="0"/>
          <w:numId w:val="1"/>
        </w:numPr>
        <w:ind w:left="1080"/>
      </w:pPr>
      <w:proofErr w:type="gramStart"/>
      <w:r>
        <w:t>highly available</w:t>
      </w:r>
      <w:proofErr w:type="gramEnd"/>
      <w:r>
        <w:t xml:space="preserve"> and fault tolerant.</w:t>
      </w:r>
    </w:p>
    <w:p w14:paraId="2AE3A50B" w14:textId="261AA7A7" w:rsidR="000E7F82" w:rsidRDefault="000E7F82" w:rsidP="00C6554A">
      <w:pPr>
        <w:pStyle w:val="ListBullet"/>
        <w:numPr>
          <w:ilvl w:val="0"/>
          <w:numId w:val="1"/>
        </w:numPr>
      </w:pPr>
      <w:r>
        <w:t xml:space="preserve">The application, being a </w:t>
      </w:r>
      <w:proofErr w:type="gramStart"/>
      <w:r>
        <w:t>cloud based</w:t>
      </w:r>
      <w:proofErr w:type="gramEnd"/>
      <w:r>
        <w:t xml:space="preserve"> service, is deployed on AWS </w:t>
      </w:r>
    </w:p>
    <w:p w14:paraId="51340AB8" w14:textId="6110DC00" w:rsidR="000E7F82" w:rsidRDefault="000E7F82" w:rsidP="00C6554A">
      <w:pPr>
        <w:pStyle w:val="ListBullet"/>
        <w:numPr>
          <w:ilvl w:val="0"/>
          <w:numId w:val="1"/>
        </w:numPr>
      </w:pPr>
      <w:r>
        <w:t>The basic functionalities include creating/deleting users, creating/deleting rides, fetching rides, users and integrating these operations with the database, which is implemented with MongoDB</w:t>
      </w:r>
    </w:p>
    <w:p w14:paraId="5ED4DEA4" w14:textId="63B64EA4" w:rsidR="000E7F82" w:rsidRDefault="000E7F82" w:rsidP="00C6554A">
      <w:pPr>
        <w:pStyle w:val="ListBullet"/>
        <w:numPr>
          <w:ilvl w:val="0"/>
          <w:numId w:val="1"/>
        </w:numPr>
      </w:pPr>
      <w:r>
        <w:t xml:space="preserve">The features that </w:t>
      </w:r>
      <w:proofErr w:type="gramStart"/>
      <w:r>
        <w:t>we’ve</w:t>
      </w:r>
      <w:proofErr w:type="gramEnd"/>
      <w:r>
        <w:t xml:space="preserve"> used to build this project are</w:t>
      </w:r>
    </w:p>
    <w:p w14:paraId="63F3DAF1" w14:textId="0788B94C" w:rsidR="000E7F82" w:rsidRDefault="000E7F82" w:rsidP="000E7F82">
      <w:pPr>
        <w:pStyle w:val="ListBullet"/>
        <w:numPr>
          <w:ilvl w:val="0"/>
          <w:numId w:val="1"/>
        </w:numPr>
        <w:ind w:left="1080"/>
      </w:pPr>
      <w:r>
        <w:t>Node JS (Express) as the basic backbone of the project. Every API is implemented with Express</w:t>
      </w:r>
    </w:p>
    <w:p w14:paraId="2339498A" w14:textId="0B8A92AB" w:rsidR="000E7F82" w:rsidRDefault="000E7F82" w:rsidP="000E7F82">
      <w:pPr>
        <w:pStyle w:val="ListBullet"/>
        <w:numPr>
          <w:ilvl w:val="0"/>
          <w:numId w:val="1"/>
        </w:numPr>
        <w:ind w:left="1080"/>
      </w:pPr>
      <w:r>
        <w:t xml:space="preserve">Mongo DB is used to store the data related to the application </w:t>
      </w:r>
    </w:p>
    <w:p w14:paraId="5E296610" w14:textId="357B3EF5" w:rsidR="000E7F82" w:rsidRDefault="000E7F82" w:rsidP="000E7F82">
      <w:pPr>
        <w:pStyle w:val="ListBullet"/>
        <w:numPr>
          <w:ilvl w:val="0"/>
          <w:numId w:val="1"/>
        </w:numPr>
        <w:ind w:left="1080"/>
      </w:pPr>
      <w:r>
        <w:t>Docker is used to split the monolithic application into micro services that run on separate containers</w:t>
      </w:r>
    </w:p>
    <w:p w14:paraId="542B0AC7" w14:textId="406879B1" w:rsidR="000E7F82" w:rsidRDefault="000E7F82" w:rsidP="000E7F82">
      <w:pPr>
        <w:pStyle w:val="ListBullet"/>
        <w:numPr>
          <w:ilvl w:val="0"/>
          <w:numId w:val="1"/>
        </w:numPr>
        <w:ind w:left="1080"/>
      </w:pPr>
      <w:r>
        <w:t>AWS Application load balancer is needed to route incoming data to relevant containers when accessed by the same IP Address</w:t>
      </w:r>
    </w:p>
    <w:p w14:paraId="031140EA" w14:textId="77E2874D" w:rsidR="000E7F82" w:rsidRDefault="000E7F82" w:rsidP="000E7F82">
      <w:pPr>
        <w:pStyle w:val="ListBullet"/>
        <w:numPr>
          <w:ilvl w:val="0"/>
          <w:numId w:val="1"/>
        </w:numPr>
        <w:ind w:left="1080"/>
      </w:pPr>
      <w:r>
        <w:t>RabbitMQ was used to build an orchestrator that set up a master slave architecture to handle database operations</w:t>
      </w:r>
    </w:p>
    <w:p w14:paraId="53286C31" w14:textId="41B1821D" w:rsidR="000E7F82" w:rsidRDefault="000E7F82" w:rsidP="000E7F82">
      <w:pPr>
        <w:pStyle w:val="ListBullet"/>
        <w:numPr>
          <w:ilvl w:val="0"/>
          <w:numId w:val="1"/>
        </w:numPr>
        <w:ind w:left="1080"/>
      </w:pPr>
      <w:r>
        <w:t>Zookeeper was implemented for fault tolerance (Bonus)</w:t>
      </w:r>
    </w:p>
    <w:p w14:paraId="51D96FE5" w14:textId="77777777" w:rsidR="000E7F82" w:rsidRPr="00514122" w:rsidRDefault="000E7F82" w:rsidP="003022F3">
      <w:pPr>
        <w:pStyle w:val="ListBullet"/>
        <w:numPr>
          <w:ilvl w:val="0"/>
          <w:numId w:val="0"/>
        </w:numPr>
        <w:ind w:left="360"/>
      </w:pPr>
    </w:p>
    <w:p w14:paraId="4D9481B2" w14:textId="55425757" w:rsidR="00C6554A" w:rsidRDefault="00615801" w:rsidP="00C6554A">
      <w:pPr>
        <w:pStyle w:val="Heading2"/>
      </w:pPr>
      <w:r>
        <w:t>Related work</w:t>
      </w:r>
    </w:p>
    <w:p w14:paraId="6D1D80D7" w14:textId="77777777" w:rsidR="00327D97" w:rsidRPr="00327D97" w:rsidRDefault="00327D97" w:rsidP="00327D97"/>
    <w:p w14:paraId="554068D2" w14:textId="6BF22F62" w:rsidR="002C74C0" w:rsidRDefault="004813EA" w:rsidP="00615801">
      <w:r>
        <w:t>We have referred to the following sites to find the required documentation or instructions to get us started with the technologies used in this project:</w:t>
      </w:r>
    </w:p>
    <w:p w14:paraId="4510B1B8" w14:textId="6D73A967" w:rsidR="004813EA" w:rsidRDefault="00A10020" w:rsidP="004813EA">
      <w:pPr>
        <w:pStyle w:val="ListParagraph"/>
        <w:numPr>
          <w:ilvl w:val="0"/>
          <w:numId w:val="17"/>
        </w:numPr>
      </w:pPr>
      <w:hyperlink r:id="rId9" w:history="1">
        <w:r w:rsidR="004813EA" w:rsidRPr="004813EA">
          <w:rPr>
            <w:color w:val="0000FF"/>
            <w:u w:val="single"/>
          </w:rPr>
          <w:t>https://zookeeper.apache.org/</w:t>
        </w:r>
      </w:hyperlink>
    </w:p>
    <w:p w14:paraId="0936C676" w14:textId="5C70B9BB" w:rsidR="004813EA" w:rsidRDefault="00A10020" w:rsidP="004813EA">
      <w:pPr>
        <w:pStyle w:val="ListParagraph"/>
        <w:numPr>
          <w:ilvl w:val="0"/>
          <w:numId w:val="17"/>
        </w:numPr>
      </w:pPr>
      <w:hyperlink r:id="rId10" w:history="1">
        <w:r w:rsidR="004813EA">
          <w:rPr>
            <w:rStyle w:val="Hyperlink"/>
          </w:rPr>
          <w:t>https://www.npmjs.com/package/node-zookeeper-client</w:t>
        </w:r>
      </w:hyperlink>
    </w:p>
    <w:p w14:paraId="6B9224A8" w14:textId="65D5956C" w:rsidR="004813EA" w:rsidRDefault="00A10020" w:rsidP="004813EA">
      <w:pPr>
        <w:pStyle w:val="ListParagraph"/>
        <w:numPr>
          <w:ilvl w:val="0"/>
          <w:numId w:val="17"/>
        </w:numPr>
      </w:pPr>
      <w:hyperlink r:id="rId11" w:history="1">
        <w:r w:rsidR="004813EA" w:rsidRPr="0045141C">
          <w:rPr>
            <w:rStyle w:val="Hyperlink"/>
          </w:rPr>
          <w:t>https://www.rabbitmq.com/documentation.html</w:t>
        </w:r>
      </w:hyperlink>
    </w:p>
    <w:p w14:paraId="1AB6A0E2" w14:textId="3B0DC027" w:rsidR="004813EA" w:rsidRDefault="00A10020" w:rsidP="004813EA">
      <w:pPr>
        <w:pStyle w:val="ListParagraph"/>
        <w:numPr>
          <w:ilvl w:val="0"/>
          <w:numId w:val="17"/>
        </w:numPr>
      </w:pPr>
      <w:hyperlink r:id="rId12" w:history="1">
        <w:r w:rsidR="004813EA" w:rsidRPr="0045141C">
          <w:rPr>
            <w:rStyle w:val="Hyperlink"/>
          </w:rPr>
          <w:t>https://www.rabbitmq.com/tutorials/tutorial-one-java.html</w:t>
        </w:r>
      </w:hyperlink>
    </w:p>
    <w:p w14:paraId="4A2FCFA7" w14:textId="44BF2E3E" w:rsidR="004813EA" w:rsidRDefault="00A10020" w:rsidP="004813EA">
      <w:pPr>
        <w:pStyle w:val="ListParagraph"/>
        <w:numPr>
          <w:ilvl w:val="0"/>
          <w:numId w:val="17"/>
        </w:numPr>
      </w:pPr>
      <w:hyperlink r:id="rId13" w:history="1">
        <w:r w:rsidR="004813EA" w:rsidRPr="0045141C">
          <w:rPr>
            <w:rStyle w:val="Hyperlink"/>
          </w:rPr>
          <w:t>https://www.npmjs.com/package/amqp</w:t>
        </w:r>
      </w:hyperlink>
    </w:p>
    <w:p w14:paraId="12ABEB22" w14:textId="4E9CA646" w:rsidR="004813EA" w:rsidRDefault="00A10020" w:rsidP="004813EA">
      <w:pPr>
        <w:pStyle w:val="ListParagraph"/>
        <w:numPr>
          <w:ilvl w:val="0"/>
          <w:numId w:val="17"/>
        </w:numPr>
      </w:pPr>
      <w:hyperlink r:id="rId14" w:history="1">
        <w:r w:rsidR="004813EA" w:rsidRPr="0045141C">
          <w:rPr>
            <w:rStyle w:val="Hyperlink"/>
          </w:rPr>
          <w:t>https://nodejs.org/en/docs/</w:t>
        </w:r>
      </w:hyperlink>
    </w:p>
    <w:p w14:paraId="7DAC7FEC" w14:textId="0A474CC6" w:rsidR="004813EA" w:rsidRDefault="00A10020" w:rsidP="004813EA">
      <w:pPr>
        <w:pStyle w:val="ListParagraph"/>
        <w:numPr>
          <w:ilvl w:val="0"/>
          <w:numId w:val="17"/>
        </w:numPr>
      </w:pPr>
      <w:hyperlink r:id="rId15" w:history="1">
        <w:r w:rsidR="004813EA" w:rsidRPr="0045141C">
          <w:rPr>
            <w:rStyle w:val="Hyperlink"/>
          </w:rPr>
          <w:t>https://docs.docker.com/</w:t>
        </w:r>
      </w:hyperlink>
    </w:p>
    <w:p w14:paraId="2CA5C94F" w14:textId="2D47B566" w:rsidR="004813EA" w:rsidRDefault="00A10020" w:rsidP="00327D97">
      <w:pPr>
        <w:pStyle w:val="ListParagraph"/>
        <w:numPr>
          <w:ilvl w:val="0"/>
          <w:numId w:val="17"/>
        </w:numPr>
      </w:pPr>
      <w:hyperlink r:id="rId16" w:history="1">
        <w:r w:rsidR="004813EA" w:rsidRPr="0045141C">
          <w:rPr>
            <w:rStyle w:val="Hyperlink"/>
          </w:rPr>
          <w:t>https://www.npmjs.com/package/dockerode</w:t>
        </w:r>
      </w:hyperlink>
    </w:p>
    <w:p w14:paraId="2302345B" w14:textId="3F2F5D87" w:rsidR="00615801" w:rsidRDefault="00615801"/>
    <w:p w14:paraId="269F4866" w14:textId="03C0CBB1" w:rsidR="00615801" w:rsidRDefault="00615801" w:rsidP="00615801">
      <w:pPr>
        <w:pStyle w:val="Heading2"/>
      </w:pPr>
      <w:r>
        <w:t>ALGORITHM/DESIGN</w:t>
      </w:r>
    </w:p>
    <w:p w14:paraId="31B9B598" w14:textId="70DF2341" w:rsidR="007314A2" w:rsidRDefault="007314A2" w:rsidP="007314A2"/>
    <w:p w14:paraId="3B586588" w14:textId="4B6B3548" w:rsidR="007314A2" w:rsidRDefault="007314A2" w:rsidP="00327D97">
      <w:pPr>
        <w:pStyle w:val="Heading3"/>
      </w:pPr>
      <w:r>
        <w:t>Backend Framework</w:t>
      </w:r>
    </w:p>
    <w:p w14:paraId="6AE7E119" w14:textId="77777777" w:rsidR="00327D97" w:rsidRPr="00327D97" w:rsidRDefault="00327D97" w:rsidP="00327D97"/>
    <w:p w14:paraId="586A3C3D" w14:textId="09F50068" w:rsidR="007314A2" w:rsidRDefault="007314A2" w:rsidP="007314A2">
      <w:r>
        <w:t>Node JS (Express) was used to build the backend of the application. The reason for doing this was the plethora of specific networking/cloud related mo</w:t>
      </w:r>
      <w:r w:rsidR="00C22532">
        <w:t xml:space="preserve">dules such as </w:t>
      </w:r>
      <w:proofErr w:type="spellStart"/>
      <w:r w:rsidR="00C22532">
        <w:t>dockerode</w:t>
      </w:r>
      <w:proofErr w:type="spellEnd"/>
      <w:r w:rsidR="00C22532">
        <w:t xml:space="preserve"> and </w:t>
      </w:r>
      <w:proofErr w:type="spellStart"/>
      <w:r>
        <w:t>amqplib</w:t>
      </w:r>
      <w:proofErr w:type="spellEnd"/>
      <w:r>
        <w:t xml:space="preserve"> that were available to us to use. These modules reduced the burden on </w:t>
      </w:r>
      <w:r w:rsidR="002547ED">
        <w:t xml:space="preserve">internal implementation of the services and made it easier to focus on the design. </w:t>
      </w:r>
    </w:p>
    <w:p w14:paraId="20D4A1E8" w14:textId="62ED1B4D" w:rsidR="002547ED" w:rsidRDefault="002547ED" w:rsidP="007314A2">
      <w:r>
        <w:t xml:space="preserve">Node JS helped in improving the readability of the code with the use of a router. The router helped split the functionalities into different files for independent testing and implementation. </w:t>
      </w:r>
    </w:p>
    <w:p w14:paraId="3D3D4180" w14:textId="0D52F02E" w:rsidR="00E41A23" w:rsidRDefault="00E41A23" w:rsidP="007314A2">
      <w:r>
        <w:t xml:space="preserve">In the below diagram, upon receiving a request, the first task of the application is to set up a Mongo DB database, if not present already. </w:t>
      </w:r>
    </w:p>
    <w:p w14:paraId="41D4C32B" w14:textId="21DF734C" w:rsidR="00E41A23" w:rsidRDefault="00E41A23" w:rsidP="007314A2">
      <w:r>
        <w:t xml:space="preserve">The router then routes the request to the appropriate API, which may reside anywhere in the container. Care must be taken to ensure that appropriate routes are first declared in the router. Once done, each API is completely sealed from the others in terms of run time requirements. </w:t>
      </w:r>
    </w:p>
    <w:p w14:paraId="22ECBCAF" w14:textId="0ACB3FB0" w:rsidR="002547ED" w:rsidRPr="000D585B" w:rsidRDefault="00E41A23" w:rsidP="007314A2">
      <w:pPr>
        <w:rPr>
          <w:b/>
        </w:rPr>
      </w:pPr>
      <w:proofErr w:type="gramStart"/>
      <w:r w:rsidRPr="000D585B">
        <w:rPr>
          <w:b/>
        </w:rPr>
        <w:t>A very strict</w:t>
      </w:r>
      <w:proofErr w:type="gramEnd"/>
      <w:r w:rsidRPr="000D585B">
        <w:rPr>
          <w:b/>
        </w:rPr>
        <w:t xml:space="preserve"> requirement was to handle all possible situations that the API might face. </w:t>
      </w:r>
    </w:p>
    <w:p w14:paraId="3256FFDB" w14:textId="46714DFE" w:rsidR="00E41A23" w:rsidRDefault="000D585B" w:rsidP="007314A2">
      <w:r>
        <w:lastRenderedPageBreak/>
        <w:t>Some common situations are:</w:t>
      </w:r>
    </w:p>
    <w:p w14:paraId="1C673028" w14:textId="24DAF1CB" w:rsidR="000D585B" w:rsidRDefault="000D585B" w:rsidP="000D585B">
      <w:pPr>
        <w:pStyle w:val="ListParagraph"/>
        <w:numPr>
          <w:ilvl w:val="0"/>
          <w:numId w:val="20"/>
        </w:numPr>
      </w:pPr>
      <w:r>
        <w:t xml:space="preserve">Internal Errors (Database Failures </w:t>
      </w:r>
      <w:proofErr w:type="gramStart"/>
      <w:r>
        <w:t>more often than not</w:t>
      </w:r>
      <w:proofErr w:type="gramEnd"/>
      <w:r>
        <w:t>)</w:t>
      </w:r>
    </w:p>
    <w:p w14:paraId="7E7AB24A" w14:textId="49232447" w:rsidR="000D585B" w:rsidRDefault="000D585B" w:rsidP="000D585B">
      <w:pPr>
        <w:pStyle w:val="ListParagraph"/>
        <w:numPr>
          <w:ilvl w:val="0"/>
          <w:numId w:val="20"/>
        </w:numPr>
      </w:pPr>
      <w:r>
        <w:t xml:space="preserve">Forbidden Requests </w:t>
      </w:r>
    </w:p>
    <w:p w14:paraId="64338558" w14:textId="2A42B0D9" w:rsidR="000D585B" w:rsidRDefault="000D585B" w:rsidP="000D585B">
      <w:pPr>
        <w:pStyle w:val="ListParagraph"/>
        <w:numPr>
          <w:ilvl w:val="0"/>
          <w:numId w:val="20"/>
        </w:numPr>
      </w:pPr>
      <w:r>
        <w:t>Improper Input</w:t>
      </w:r>
    </w:p>
    <w:p w14:paraId="5B872B74" w14:textId="464E310C" w:rsidR="000D585B" w:rsidRDefault="000D585B" w:rsidP="000D585B">
      <w:pPr>
        <w:pStyle w:val="ListParagraph"/>
        <w:numPr>
          <w:ilvl w:val="0"/>
          <w:numId w:val="20"/>
        </w:numPr>
      </w:pPr>
      <w:r>
        <w:t xml:space="preserve">Accessing data that </w:t>
      </w:r>
      <w:proofErr w:type="gramStart"/>
      <w:r>
        <w:t>isn’t</w:t>
      </w:r>
      <w:proofErr w:type="gramEnd"/>
      <w:r>
        <w:t xml:space="preserve"> present</w:t>
      </w:r>
    </w:p>
    <w:p w14:paraId="40BC81A9" w14:textId="5E60ED7C" w:rsidR="000D585B" w:rsidRDefault="000D585B" w:rsidP="000D585B">
      <w:pPr>
        <w:pStyle w:val="ListParagraph"/>
        <w:numPr>
          <w:ilvl w:val="0"/>
          <w:numId w:val="20"/>
        </w:numPr>
      </w:pPr>
      <w:r>
        <w:t>Calling create APIs with wrong input</w:t>
      </w:r>
    </w:p>
    <w:p w14:paraId="47839021" w14:textId="77777777" w:rsidR="000D585B" w:rsidRDefault="000D585B" w:rsidP="000D585B"/>
    <w:p w14:paraId="1B416D4E" w14:textId="642B7C62" w:rsidR="002547ED" w:rsidRDefault="001C7590" w:rsidP="007314A2">
      <w:r>
        <w:rPr>
          <w:noProof/>
        </w:rPr>
        <w:drawing>
          <wp:inline distT="0" distB="0" distL="0" distR="0" wp14:anchorId="5EF34D7F" wp14:editId="582D7D44">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9FF26B8" w14:textId="31F77CAD" w:rsidR="00E41A23" w:rsidRDefault="00E41A23" w:rsidP="007314A2">
      <w:r>
        <w:t xml:space="preserve">In the above image, each of the APIs, denoted in yellow color, can be independently </w:t>
      </w:r>
      <w:proofErr w:type="gramStart"/>
      <w:r>
        <w:t>implemented</w:t>
      </w:r>
      <w:proofErr w:type="gramEnd"/>
      <w:r>
        <w:t xml:space="preserve"> and tested. Routers ensure that none of the APIs need be in the same file. </w:t>
      </w:r>
    </w:p>
    <w:p w14:paraId="7C0813A4" w14:textId="77777777" w:rsidR="009653C8" w:rsidRDefault="009653C8" w:rsidP="009653C8">
      <w:pPr>
        <w:pStyle w:val="Heading3"/>
      </w:pPr>
    </w:p>
    <w:p w14:paraId="7E76C2CC" w14:textId="3CA4095D" w:rsidR="000D585B" w:rsidRDefault="009653C8" w:rsidP="009653C8">
      <w:pPr>
        <w:pStyle w:val="Heading3"/>
      </w:pPr>
      <w:r>
        <w:t>Monolithic to Micro service</w:t>
      </w:r>
    </w:p>
    <w:p w14:paraId="4EE4A53E" w14:textId="06D145CF" w:rsidR="009653C8" w:rsidRDefault="009653C8" w:rsidP="009653C8"/>
    <w:p w14:paraId="256FC688" w14:textId="49440A8B" w:rsidR="009653C8" w:rsidRDefault="009653C8" w:rsidP="009653C8">
      <w:r>
        <w:t xml:space="preserve">Docker is a set of PaaS functionalities that uses OS-level Virtualization to create containers (Wikipedia). A container is an independent executable unit. The process of creating a micro service involved splitting users and rides into two groups and bundling each within a container. </w:t>
      </w:r>
    </w:p>
    <w:p w14:paraId="7DF20D52" w14:textId="77777777" w:rsidR="0065189D" w:rsidRDefault="009653C8" w:rsidP="009653C8">
      <w:r>
        <w:lastRenderedPageBreak/>
        <w:t>Initially, Docker requires specifying the application’s services, network requirements, database specifications and dependencies.</w:t>
      </w:r>
      <w:r w:rsidR="0065189D">
        <w:t xml:space="preserve"> The compose file looks something like this</w:t>
      </w:r>
    </w:p>
    <w:p w14:paraId="52553F8D" w14:textId="7CE97B75" w:rsidR="009653C8" w:rsidRDefault="0065189D" w:rsidP="009653C8">
      <w:r>
        <w:rPr>
          <w:noProof/>
        </w:rPr>
        <w:drawing>
          <wp:inline distT="0" distB="0" distL="0" distR="0" wp14:anchorId="24322D38" wp14:editId="7C3F8D52">
            <wp:extent cx="5219700" cy="285548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994" t="14512" r="36978" b="28057"/>
                    <a:stretch/>
                  </pic:blipFill>
                  <pic:spPr bwMode="auto">
                    <a:xfrm>
                      <a:off x="0" y="0"/>
                      <a:ext cx="5230507" cy="2861395"/>
                    </a:xfrm>
                    <a:prstGeom prst="rect">
                      <a:avLst/>
                    </a:prstGeom>
                    <a:ln>
                      <a:noFill/>
                    </a:ln>
                    <a:extLst>
                      <a:ext uri="{53640926-AAD7-44D8-BBD7-CCE9431645EC}">
                        <a14:shadowObscured xmlns:a14="http://schemas.microsoft.com/office/drawing/2010/main"/>
                      </a:ext>
                    </a:extLst>
                  </pic:spPr>
                </pic:pic>
              </a:graphicData>
            </a:graphic>
          </wp:inline>
        </w:drawing>
      </w:r>
      <w:r w:rsidR="009653C8">
        <w:t xml:space="preserve"> </w:t>
      </w:r>
    </w:p>
    <w:p w14:paraId="6ACFAD92" w14:textId="7FF09D2A" w:rsidR="009653C8" w:rsidRDefault="009653C8" w:rsidP="009653C8"/>
    <w:p w14:paraId="4CCA3F08" w14:textId="2841976C" w:rsidR="0065189D" w:rsidRDefault="0065189D" w:rsidP="009653C8">
      <w:r>
        <w:t xml:space="preserve">Once the dependencies are set, the next step is to create the application directory, set environment variables, install the required </w:t>
      </w:r>
      <w:proofErr w:type="gramStart"/>
      <w:r>
        <w:t>packages</w:t>
      </w:r>
      <w:proofErr w:type="gramEnd"/>
      <w:r>
        <w:t xml:space="preserve"> and expose the port on which the container can be accessed. </w:t>
      </w:r>
    </w:p>
    <w:p w14:paraId="775ADBC1" w14:textId="20D17D81" w:rsidR="0065189D" w:rsidRDefault="0065189D" w:rsidP="009653C8">
      <w:r>
        <w:t xml:space="preserve">With this done, the containers can be deployed separately. </w:t>
      </w:r>
    </w:p>
    <w:p w14:paraId="1FC878E9" w14:textId="70A455AF" w:rsidR="0065189D" w:rsidRDefault="0065189D" w:rsidP="0065189D">
      <w:pPr>
        <w:pStyle w:val="Heading3"/>
      </w:pPr>
      <w:r>
        <w:t>Load Balancing</w:t>
      </w:r>
    </w:p>
    <w:p w14:paraId="6B77FF17" w14:textId="48966AFA" w:rsidR="0065189D" w:rsidRDefault="0065189D" w:rsidP="0065189D"/>
    <w:p w14:paraId="4FA3BE38" w14:textId="476C2C1F" w:rsidR="0065189D" w:rsidRDefault="0065189D" w:rsidP="0065189D">
      <w:r>
        <w:t xml:space="preserve">The third stage of the project was to run the containers on different instances and provide a common IP address to access them. An instance is a virtual server for running applications. An instance provides a computing environment, with an interface </w:t>
      </w:r>
      <w:proofErr w:type="gramStart"/>
      <w:r>
        <w:t>similar to</w:t>
      </w:r>
      <w:proofErr w:type="gramEnd"/>
      <w:r>
        <w:t xml:space="preserve"> a PC. It can be accessed through SSH. </w:t>
      </w:r>
    </w:p>
    <w:p w14:paraId="1BE57389" w14:textId="5F4ED020" w:rsidR="0065189D" w:rsidRDefault="00360E60" w:rsidP="0065189D">
      <w:r>
        <w:t xml:space="preserve">The AWS load balancer is used for </w:t>
      </w:r>
      <w:proofErr w:type="gramStart"/>
      <w:r>
        <w:t>path based</w:t>
      </w:r>
      <w:proofErr w:type="gramEnd"/>
      <w:r>
        <w:t xml:space="preserve"> routing. Users access the APIs with the same public IP Address and port number. The load Balancer routes them into separate instances. </w:t>
      </w:r>
    </w:p>
    <w:p w14:paraId="72E732A4" w14:textId="0BAD6702" w:rsidR="00360E60" w:rsidRPr="0065189D" w:rsidRDefault="00360E60" w:rsidP="0065189D">
      <w:r>
        <w:rPr>
          <w:noProof/>
        </w:rPr>
        <w:lastRenderedPageBreak/>
        <w:drawing>
          <wp:inline distT="0" distB="0" distL="0" distR="0" wp14:anchorId="1655741F" wp14:editId="7691FD0C">
            <wp:extent cx="5124091" cy="301756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454" t="14540" r="17925" b="17777"/>
                    <a:stretch/>
                  </pic:blipFill>
                  <pic:spPr bwMode="auto">
                    <a:xfrm>
                      <a:off x="0" y="0"/>
                      <a:ext cx="5129066" cy="3020498"/>
                    </a:xfrm>
                    <a:prstGeom prst="rect">
                      <a:avLst/>
                    </a:prstGeom>
                    <a:ln>
                      <a:noFill/>
                    </a:ln>
                    <a:extLst>
                      <a:ext uri="{53640926-AAD7-44D8-BBD7-CCE9431645EC}">
                        <a14:shadowObscured xmlns:a14="http://schemas.microsoft.com/office/drawing/2010/main"/>
                      </a:ext>
                    </a:extLst>
                  </pic:spPr>
                </pic:pic>
              </a:graphicData>
            </a:graphic>
          </wp:inline>
        </w:drawing>
      </w:r>
    </w:p>
    <w:p w14:paraId="2EE4B132" w14:textId="3F7CC1B7" w:rsidR="009653C8" w:rsidRDefault="009653C8" w:rsidP="009653C8"/>
    <w:p w14:paraId="2DF53EFC" w14:textId="011E6ABE" w:rsidR="00050D81" w:rsidRDefault="00360E60" w:rsidP="00050D81">
      <w:pPr>
        <w:pStyle w:val="Heading3"/>
      </w:pPr>
      <w:r>
        <w:t>Orchestrator and Zookeeper</w:t>
      </w:r>
    </w:p>
    <w:p w14:paraId="06F1AE81" w14:textId="77777777" w:rsidR="00050D81" w:rsidRPr="00050D81" w:rsidRDefault="00050D81" w:rsidP="00050D81"/>
    <w:p w14:paraId="39C58A92" w14:textId="4745C5E7" w:rsidR="00360E60" w:rsidRDefault="00360E60" w:rsidP="00360E60">
      <w:r>
        <w:t xml:space="preserve">The final stage of the project included </w:t>
      </w:r>
    </w:p>
    <w:p w14:paraId="5AC614BF" w14:textId="3765044A" w:rsidR="00360E60" w:rsidRDefault="00360E60" w:rsidP="00360E60">
      <w:pPr>
        <w:pStyle w:val="ListParagraph"/>
        <w:numPr>
          <w:ilvl w:val="0"/>
          <w:numId w:val="21"/>
        </w:numPr>
      </w:pPr>
      <w:r>
        <w:t>Setting up a master-slave architecture to handle database accesses</w:t>
      </w:r>
    </w:p>
    <w:p w14:paraId="396251C4" w14:textId="4F7B5E56" w:rsidR="00050D81" w:rsidRDefault="00050D81" w:rsidP="00360E60">
      <w:pPr>
        <w:pStyle w:val="ListParagraph"/>
        <w:numPr>
          <w:ilvl w:val="0"/>
          <w:numId w:val="21"/>
        </w:numPr>
      </w:pPr>
      <w:r>
        <w:t>Using queues to pass data between the various containers.</w:t>
      </w:r>
    </w:p>
    <w:p w14:paraId="45D14942" w14:textId="358A0C6B" w:rsidR="00360E60" w:rsidRDefault="00360E60" w:rsidP="00360E60">
      <w:pPr>
        <w:pStyle w:val="ListParagraph"/>
        <w:numPr>
          <w:ilvl w:val="0"/>
          <w:numId w:val="21"/>
        </w:numPr>
      </w:pPr>
      <w:r>
        <w:t>Scaling the containers based on the number of requests</w:t>
      </w:r>
    </w:p>
    <w:p w14:paraId="5DBCDEC5" w14:textId="70DF3AD9" w:rsidR="00360E60" w:rsidRDefault="00360E60" w:rsidP="00360E60">
      <w:pPr>
        <w:pStyle w:val="ListParagraph"/>
        <w:numPr>
          <w:ilvl w:val="0"/>
          <w:numId w:val="21"/>
        </w:numPr>
      </w:pPr>
      <w:r>
        <w:t xml:space="preserve">Fault Tolerance using </w:t>
      </w:r>
      <w:proofErr w:type="spellStart"/>
      <w:r w:rsidR="00050D81">
        <w:t>Zo</w:t>
      </w:r>
      <w:r>
        <w:t>o</w:t>
      </w:r>
      <w:r w:rsidR="00050D81">
        <w:t>K</w:t>
      </w:r>
      <w:r>
        <w:t>eeper</w:t>
      </w:r>
      <w:proofErr w:type="spellEnd"/>
      <w:r>
        <w:t xml:space="preserve"> and crash APIs. </w:t>
      </w:r>
    </w:p>
    <w:p w14:paraId="03030376" w14:textId="33E0E145" w:rsidR="00360E60" w:rsidRDefault="00CC4F98" w:rsidP="00CC4F98">
      <w:pPr>
        <w:pStyle w:val="Heading4"/>
      </w:pPr>
      <w:r>
        <w:t>Master Slave Architecture</w:t>
      </w:r>
    </w:p>
    <w:p w14:paraId="552EF685" w14:textId="58A4521B" w:rsidR="00CC4F98" w:rsidRPr="00CC4F98" w:rsidRDefault="00CC4F98" w:rsidP="00CC4F98">
      <w:pPr>
        <w:jc w:val="center"/>
      </w:pPr>
      <w:r>
        <w:rPr>
          <w:noProof/>
        </w:rPr>
        <w:drawing>
          <wp:inline distT="0" distB="0" distL="0" distR="0" wp14:anchorId="32EEA96E" wp14:editId="479E0A7E">
            <wp:extent cx="4096981" cy="218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403" t="12863" r="7862" b="4062"/>
                    <a:stretch/>
                  </pic:blipFill>
                  <pic:spPr bwMode="auto">
                    <a:xfrm>
                      <a:off x="0" y="0"/>
                      <a:ext cx="4205846" cy="2239184"/>
                    </a:xfrm>
                    <a:prstGeom prst="rect">
                      <a:avLst/>
                    </a:prstGeom>
                    <a:ln>
                      <a:noFill/>
                    </a:ln>
                    <a:extLst>
                      <a:ext uri="{53640926-AAD7-44D8-BBD7-CCE9431645EC}">
                        <a14:shadowObscured xmlns:a14="http://schemas.microsoft.com/office/drawing/2010/main"/>
                      </a:ext>
                    </a:extLst>
                  </pic:spPr>
                </pic:pic>
              </a:graphicData>
            </a:graphic>
          </wp:inline>
        </w:drawing>
      </w:r>
    </w:p>
    <w:p w14:paraId="0BB8F4AE" w14:textId="78C6803F" w:rsidR="00050D81" w:rsidRDefault="00050D81" w:rsidP="00723AD0">
      <w:pPr>
        <w:pStyle w:val="Heading4"/>
      </w:pPr>
      <w:r>
        <w:lastRenderedPageBreak/>
        <w:t>RabbitMQ</w:t>
      </w:r>
    </w:p>
    <w:p w14:paraId="7232EA6B" w14:textId="2657FCB0" w:rsidR="00050D81" w:rsidRDefault="00050D81" w:rsidP="00050D81"/>
    <w:p w14:paraId="1885C27B" w14:textId="448094AB" w:rsidR="00050D81" w:rsidRDefault="00050D81" w:rsidP="00050D81">
      <w:r>
        <w:t>RabbitMQ is an advanced message-broker software that is used to implement message passing services between various components of a multi-component application. It can be used to exchange information and store/load information using queues to enable high-speed asynchronous communication.</w:t>
      </w:r>
    </w:p>
    <w:p w14:paraId="31AB1B59" w14:textId="1B95A513" w:rsidR="00050D81" w:rsidRDefault="00050D81" w:rsidP="00050D81">
      <w:r>
        <w:t xml:space="preserve">Our RabbitMQ setup consisted of three queues, and one exchange. Each of these queues connected the various containers in play across our application and provided end-to-end communication services to them. The functionality and role of each queue has been elaborated on below, in the order of </w:t>
      </w:r>
      <w:r w:rsidR="00DF5DC9">
        <w:t>travel of a single communication packet from the client machine to the server.</w:t>
      </w:r>
    </w:p>
    <w:p w14:paraId="629EB0D8" w14:textId="3CD5BE7F" w:rsidR="00DF5DC9" w:rsidRDefault="00DF5DC9" w:rsidP="001241AE">
      <w:pPr>
        <w:pStyle w:val="Heading5"/>
      </w:pPr>
      <w:proofErr w:type="spellStart"/>
      <w:r>
        <w:t>readQ</w:t>
      </w:r>
      <w:proofErr w:type="spellEnd"/>
    </w:p>
    <w:p w14:paraId="3B2B36A4" w14:textId="150F8EDB" w:rsidR="00DF5DC9" w:rsidRDefault="00DF5DC9" w:rsidP="00DF5DC9">
      <w:r>
        <w:t xml:space="preserve">Any DB Read requests that the orchestrator receives are written to the </w:t>
      </w:r>
      <w:proofErr w:type="spellStart"/>
      <w:r>
        <w:t>readQ</w:t>
      </w:r>
      <w:proofErr w:type="spellEnd"/>
      <w:r>
        <w:t xml:space="preserve">, which is then read by one of the slaves on the network. Once the slave processes the request, it writes the appropriate response to the </w:t>
      </w:r>
      <w:proofErr w:type="spellStart"/>
      <w:r>
        <w:t>responseQ</w:t>
      </w:r>
      <w:proofErr w:type="spellEnd"/>
      <w:r>
        <w:t>.</w:t>
      </w:r>
    </w:p>
    <w:p w14:paraId="10E81AD0" w14:textId="33595A55" w:rsidR="00DF5DC9" w:rsidRDefault="00DF5DC9" w:rsidP="00DF5DC9"/>
    <w:p w14:paraId="5277CDBD" w14:textId="6EF9D863" w:rsidR="00DF5DC9" w:rsidRDefault="00DF5DC9" w:rsidP="001241AE">
      <w:pPr>
        <w:pStyle w:val="Heading5"/>
      </w:pPr>
      <w:proofErr w:type="spellStart"/>
      <w:r>
        <w:t>writeQ</w:t>
      </w:r>
      <w:proofErr w:type="spellEnd"/>
    </w:p>
    <w:p w14:paraId="3C7300BF" w14:textId="5F3F11CA" w:rsidR="00DF5DC9" w:rsidRPr="00DF5DC9" w:rsidRDefault="00DF5DC9" w:rsidP="00DF5DC9">
      <w:r>
        <w:t xml:space="preserve">Any DB Write requests that the orchestrator receives are written to the </w:t>
      </w:r>
      <w:proofErr w:type="spellStart"/>
      <w:r>
        <w:t>writeQ</w:t>
      </w:r>
      <w:proofErr w:type="spellEnd"/>
      <w:r>
        <w:t xml:space="preserve">. This </w:t>
      </w:r>
      <w:proofErr w:type="spellStart"/>
      <w:r>
        <w:t>writeQ</w:t>
      </w:r>
      <w:proofErr w:type="spellEnd"/>
      <w:r>
        <w:t xml:space="preserve"> is read only by the master on the network, which runs the request and writes the appropriate response to the </w:t>
      </w:r>
      <w:proofErr w:type="spellStart"/>
      <w:r>
        <w:t>responseQ</w:t>
      </w:r>
      <w:proofErr w:type="spellEnd"/>
      <w:r>
        <w:t xml:space="preserve">. The master then writes the response to the </w:t>
      </w:r>
      <w:proofErr w:type="spellStart"/>
      <w:r>
        <w:t>syncQ</w:t>
      </w:r>
      <w:proofErr w:type="spellEnd"/>
      <w:r>
        <w:t xml:space="preserve"> exchange point to ensure the database is consistent across all the slaves after the write.</w:t>
      </w:r>
    </w:p>
    <w:p w14:paraId="4C32FCF1" w14:textId="17B98064" w:rsidR="00DF5DC9" w:rsidRDefault="00DF5DC9" w:rsidP="00DF5DC9"/>
    <w:p w14:paraId="49C043B7" w14:textId="01EF4E65" w:rsidR="00DF5DC9" w:rsidRDefault="00DF5DC9" w:rsidP="001241AE">
      <w:pPr>
        <w:pStyle w:val="Heading5"/>
      </w:pPr>
      <w:proofErr w:type="spellStart"/>
      <w:r>
        <w:t>responseQ</w:t>
      </w:r>
      <w:proofErr w:type="spellEnd"/>
    </w:p>
    <w:p w14:paraId="495666CA" w14:textId="0E87B77A" w:rsidR="00DF5DC9" w:rsidRDefault="00DF5DC9" w:rsidP="00DF5DC9">
      <w:r>
        <w:t xml:space="preserve">Once either the master or any of the slaves </w:t>
      </w:r>
      <w:r w:rsidR="001241AE">
        <w:t xml:space="preserve">process a request, they </w:t>
      </w:r>
      <w:r>
        <w:t>write</w:t>
      </w:r>
      <w:r w:rsidR="001241AE">
        <w:t xml:space="preserve"> the response</w:t>
      </w:r>
      <w:r>
        <w:t xml:space="preserve"> to the </w:t>
      </w:r>
      <w:proofErr w:type="spellStart"/>
      <w:r w:rsidR="001241AE">
        <w:t>responseQ</w:t>
      </w:r>
      <w:proofErr w:type="spellEnd"/>
      <w:r w:rsidR="001241AE">
        <w:t>, which is then read by the orchestrator and it sends the appropriate HTTP Response back to the client.</w:t>
      </w:r>
    </w:p>
    <w:p w14:paraId="0FC2E182" w14:textId="77777777" w:rsidR="001241AE" w:rsidRDefault="001241AE" w:rsidP="001241AE">
      <w:pPr>
        <w:pStyle w:val="Heading5"/>
      </w:pPr>
    </w:p>
    <w:p w14:paraId="6FB00917" w14:textId="5F8516A7" w:rsidR="001241AE" w:rsidRDefault="001241AE" w:rsidP="001241AE">
      <w:pPr>
        <w:pStyle w:val="Heading5"/>
      </w:pPr>
      <w:proofErr w:type="spellStart"/>
      <w:r>
        <w:t>syncQ</w:t>
      </w:r>
      <w:proofErr w:type="spellEnd"/>
    </w:p>
    <w:p w14:paraId="1917B05E" w14:textId="7DF40B9C" w:rsidR="001241AE" w:rsidRDefault="001241AE" w:rsidP="001241AE">
      <w:r>
        <w:t xml:space="preserve">The </w:t>
      </w:r>
      <w:proofErr w:type="spellStart"/>
      <w:r>
        <w:t>syncQ</w:t>
      </w:r>
      <w:proofErr w:type="spellEnd"/>
      <w:r>
        <w:t xml:space="preserve"> is a misnomer. Even though it says </w:t>
      </w:r>
      <w:proofErr w:type="gramStart"/>
      <w:r>
        <w:t>it’s</w:t>
      </w:r>
      <w:proofErr w:type="gramEnd"/>
      <w:r>
        <w:t xml:space="preserve"> a queue, the </w:t>
      </w:r>
      <w:proofErr w:type="spellStart"/>
      <w:r>
        <w:t>syncQ</w:t>
      </w:r>
      <w:proofErr w:type="spellEnd"/>
      <w:r>
        <w:t xml:space="preserve"> is actually an exchange. It is used by the master to send any write requests to all the currently active slave servers. It is used to ensure consistency among all the slaves in the network and to ensure that any subsequent read requests after a write request reflect the response, that of the master. If the </w:t>
      </w:r>
      <w:proofErr w:type="spellStart"/>
      <w:r>
        <w:t>syncQ</w:t>
      </w:r>
      <w:proofErr w:type="spellEnd"/>
      <w:r>
        <w:t xml:space="preserve"> is read and processed by at least 50% of the slaves, then the write request </w:t>
      </w:r>
      <w:proofErr w:type="gramStart"/>
      <w:r>
        <w:t>is considered to be</w:t>
      </w:r>
      <w:proofErr w:type="gramEnd"/>
      <w:r>
        <w:t xml:space="preserve"> a “success.”</w:t>
      </w:r>
    </w:p>
    <w:p w14:paraId="166E5AB5" w14:textId="74237066" w:rsidR="001241AE" w:rsidRDefault="001241AE" w:rsidP="001241AE">
      <w:pPr>
        <w:pStyle w:val="Heading4"/>
      </w:pPr>
      <w:r>
        <w:lastRenderedPageBreak/>
        <w:t>Scalability</w:t>
      </w:r>
    </w:p>
    <w:p w14:paraId="7127F78D" w14:textId="2550DFE0" w:rsidR="001241AE" w:rsidRDefault="001241AE" w:rsidP="001241AE"/>
    <w:p w14:paraId="789A04D6" w14:textId="77777777" w:rsidR="00B71C0D" w:rsidRDefault="001241AE" w:rsidP="001241AE">
      <w:r>
        <w:t xml:space="preserve">Scalability in our application is achieved using a global count variable and scheduled callbacks that keep track of the variable and the read request made to our application. The application scales and </w:t>
      </w:r>
      <w:proofErr w:type="gramStart"/>
      <w:r>
        <w:t>spawns</w:t>
      </w:r>
      <w:proofErr w:type="gramEnd"/>
      <w:r>
        <w:t xml:space="preserve"> new instances (or slaves) according to the number of requests it receives.</w:t>
      </w:r>
    </w:p>
    <w:p w14:paraId="60C42F20" w14:textId="77777777" w:rsidR="00B71C0D" w:rsidRDefault="001241AE" w:rsidP="001241AE">
      <w:r>
        <w:t xml:space="preserve">The number of slaves </w:t>
      </w:r>
      <w:proofErr w:type="gramStart"/>
      <w:r>
        <w:t>are</w:t>
      </w:r>
      <w:proofErr w:type="gramEnd"/>
      <w:r>
        <w:t xml:space="preserve"> directly proportional to the number of requests. For every (20x) requests, the server spawns an additional (x-1) slaves to simulate the situation during a “heavy load” on the server. Thus, there is one slave for every twenty requests made to the server.</w:t>
      </w:r>
      <w:r w:rsidR="00B71C0D">
        <w:t xml:space="preserve"> Similarly, if the number of requests drop below 20x (60, 40, 20), the server scales down by removing one slave from the network.</w:t>
      </w:r>
    </w:p>
    <w:p w14:paraId="2AA94D66" w14:textId="6150D815" w:rsidR="001241AE" w:rsidRDefault="00B71C0D" w:rsidP="001241AE">
      <w:r>
        <w:t xml:space="preserve">The counter variable is reset every 120 </w:t>
      </w:r>
      <w:proofErr w:type="gramStart"/>
      <w:r>
        <w:t>seconds,</w:t>
      </w:r>
      <w:proofErr w:type="gramEnd"/>
      <w:r>
        <w:t xml:space="preserve"> thus, the state is checked and the scaling operations happen every two minutes. During a scale up, the DB state for the new slave is copied asynchronously from the master worker.</w:t>
      </w:r>
    </w:p>
    <w:p w14:paraId="757E8853" w14:textId="77777777" w:rsidR="00B71C0D" w:rsidRPr="001241AE" w:rsidRDefault="00B71C0D" w:rsidP="001241AE"/>
    <w:p w14:paraId="415C76A3" w14:textId="150569CF" w:rsidR="00CC4F98" w:rsidRDefault="00723AD0" w:rsidP="00723AD0">
      <w:pPr>
        <w:pStyle w:val="Heading4"/>
      </w:pPr>
      <w:r>
        <w:t>Zookeeper</w:t>
      </w:r>
    </w:p>
    <w:p w14:paraId="36D5A694" w14:textId="77777777" w:rsidR="00CC4F98" w:rsidRDefault="00CC4F98" w:rsidP="00615801"/>
    <w:p w14:paraId="2F610655" w14:textId="62CC5A8E" w:rsidR="004813EA" w:rsidRDefault="004813EA" w:rsidP="00615801">
      <w:proofErr w:type="spellStart"/>
      <w:r>
        <w:t>ZooKeeper</w:t>
      </w:r>
      <w:proofErr w:type="spellEnd"/>
      <w:r w:rsidR="00723AD0">
        <w:t xml:space="preserve"> is an </w:t>
      </w:r>
      <w:r>
        <w:t xml:space="preserve">always available and highly scalable network wide “tree” that can store information about our currently equipped and functioning containers. In addition to a regular tree, it has watchers and callbacks that make it extremely useful to keep track of running instances of our application without resorting to </w:t>
      </w:r>
      <w:proofErr w:type="gramStart"/>
      <w:r>
        <w:t>first hand</w:t>
      </w:r>
      <w:proofErr w:type="gramEnd"/>
      <w:r>
        <w:t xml:space="preserve"> inefficient methods such as polling or signals.</w:t>
      </w:r>
    </w:p>
    <w:p w14:paraId="75208D54" w14:textId="77777777" w:rsidR="00723AD0" w:rsidRDefault="004813EA" w:rsidP="00615801">
      <w:r>
        <w:t xml:space="preserve">Our </w:t>
      </w:r>
      <w:proofErr w:type="spellStart"/>
      <w:r>
        <w:t>ZooKeeper</w:t>
      </w:r>
      <w:proofErr w:type="spellEnd"/>
      <w:r>
        <w:t xml:space="preserve"> setup consisted of the following: </w:t>
      </w:r>
    </w:p>
    <w:p w14:paraId="17E50800" w14:textId="6FC7AB39" w:rsidR="00723AD0" w:rsidRDefault="00723AD0" w:rsidP="00723AD0">
      <w:r>
        <w:t>A</w:t>
      </w:r>
      <w:r w:rsidR="004813EA">
        <w:t xml:space="preserve"> root node “/”, having five children</w:t>
      </w:r>
      <w:r w:rsidR="00BF758D">
        <w:t xml:space="preserve">. We are only interested in three of them: </w:t>
      </w:r>
    </w:p>
    <w:p w14:paraId="66607D3E" w14:textId="77777777" w:rsidR="00723AD0" w:rsidRDefault="00BF758D" w:rsidP="00723AD0">
      <w:pPr>
        <w:pStyle w:val="ListParagraph"/>
        <w:numPr>
          <w:ilvl w:val="1"/>
          <w:numId w:val="23"/>
        </w:numPr>
      </w:pPr>
      <w:r>
        <w:t xml:space="preserve">“/election”, </w:t>
      </w:r>
    </w:p>
    <w:p w14:paraId="67F926A1" w14:textId="77777777" w:rsidR="00723AD0" w:rsidRDefault="00723AD0" w:rsidP="00723AD0">
      <w:pPr>
        <w:pStyle w:val="ListParagraph"/>
        <w:numPr>
          <w:ilvl w:val="1"/>
          <w:numId w:val="23"/>
        </w:numPr>
      </w:pPr>
      <w:r>
        <w:t>“/</w:t>
      </w:r>
      <w:proofErr w:type="spellStart"/>
      <w:r>
        <w:t>allNodes</w:t>
      </w:r>
      <w:proofErr w:type="spellEnd"/>
      <w:r>
        <w:t>”</w:t>
      </w:r>
    </w:p>
    <w:p w14:paraId="164AB6A3" w14:textId="099F8F39" w:rsidR="00723AD0" w:rsidRDefault="00BF758D" w:rsidP="00723AD0">
      <w:pPr>
        <w:pStyle w:val="ListParagraph"/>
        <w:numPr>
          <w:ilvl w:val="1"/>
          <w:numId w:val="23"/>
        </w:numPr>
      </w:pPr>
      <w:r>
        <w:t>“/</w:t>
      </w:r>
      <w:proofErr w:type="spellStart"/>
      <w:r>
        <w:t>liveNodes</w:t>
      </w:r>
      <w:proofErr w:type="spellEnd"/>
      <w:r>
        <w:t xml:space="preserve">”. </w:t>
      </w:r>
    </w:p>
    <w:p w14:paraId="23A1BAC5" w14:textId="7A107F14" w:rsidR="00D842CB" w:rsidRDefault="00BF758D" w:rsidP="00723AD0">
      <w:r>
        <w:t>The “/election” node is the pr</w:t>
      </w:r>
      <w:r w:rsidR="00723AD0">
        <w:t>imary node that we will be used</w:t>
      </w:r>
      <w:r>
        <w:t xml:space="preserve"> to handle and manage the leader election process and </w:t>
      </w:r>
      <w:r w:rsidR="00723AD0">
        <w:t>kee</w:t>
      </w:r>
      <w:r w:rsidR="00BE5A23">
        <w:t>p</w:t>
      </w:r>
      <w:r w:rsidR="005666CB">
        <w:t xml:space="preserve"> track of the nodes. Every </w:t>
      </w:r>
      <w:proofErr w:type="spellStart"/>
      <w:r w:rsidR="005666CB">
        <w:t>dbServer</w:t>
      </w:r>
      <w:proofErr w:type="spellEnd"/>
      <w:r w:rsidR="005666CB">
        <w:t xml:space="preserve"> container in our application starts off as a slave. Initially, two slaves are created. </w:t>
      </w:r>
    </w:p>
    <w:p w14:paraId="07D70A5C" w14:textId="77777777" w:rsidR="00D842CB" w:rsidRDefault="005666CB" w:rsidP="00723AD0">
      <w:r>
        <w:t xml:space="preserve">As soon as the container runs, it first tries to connect to the </w:t>
      </w:r>
      <w:proofErr w:type="spellStart"/>
      <w:r>
        <w:t>ZooKeeper</w:t>
      </w:r>
      <w:proofErr w:type="spellEnd"/>
      <w:r>
        <w:t xml:space="preserve"> server, and creates an EPHEMERAL SEQUENTIAL node representing itself under “/election”. </w:t>
      </w:r>
    </w:p>
    <w:p w14:paraId="31BD43D1" w14:textId="77777777" w:rsidR="00D842CB" w:rsidRDefault="005666CB" w:rsidP="00723AD0">
      <w:r>
        <w:lastRenderedPageBreak/>
        <w:t>Upon creating the node, it checks the list of all nodes to check for the oldest node. If it is the oldest node, it restarts itself as a master. Similarly, the second slave registers a node under “/election”, stores the oldest node as its leader and sets a watch on the election node.</w:t>
      </w:r>
    </w:p>
    <w:p w14:paraId="23B4CCE2" w14:textId="11A253D5" w:rsidR="005666CB" w:rsidRDefault="005666CB" w:rsidP="00723AD0">
      <w:r>
        <w:t>As soon as the current leader goes down, due to the watch, a callback is triggered, and all the slaves check to see if they are the oldest node in the server. The next oldest node now proceeds to become the master (by restarting itself) and the other slaves store it as its leader. Simultaneously, a new worker is automatically started upon the death of the master. This cycle repeats forever and ensure</w:t>
      </w:r>
      <w:r w:rsidR="00BE5A23">
        <w:t>s</w:t>
      </w:r>
      <w:r>
        <w:t xml:space="preserve"> </w:t>
      </w:r>
      <w:proofErr w:type="gramStart"/>
      <w:r>
        <w:t>high-availability</w:t>
      </w:r>
      <w:proofErr w:type="gramEnd"/>
      <w:r>
        <w:t>.</w:t>
      </w:r>
    </w:p>
    <w:p w14:paraId="76F1A3BB" w14:textId="2F2340CF" w:rsidR="00B463A9" w:rsidRDefault="00B463A9" w:rsidP="00615801"/>
    <w:p w14:paraId="1AEC2EDD" w14:textId="2E3815BA" w:rsidR="00B463A9" w:rsidRDefault="00B463A9" w:rsidP="00B463A9">
      <w:pPr>
        <w:pStyle w:val="Heading2"/>
      </w:pPr>
      <w:r>
        <w:t>TESTING</w:t>
      </w:r>
    </w:p>
    <w:p w14:paraId="38A6486D" w14:textId="1DC1C5D1" w:rsidR="00B463A9" w:rsidRDefault="00B463A9" w:rsidP="00B463A9">
      <w:r>
        <w:t xml:space="preserve">What were the testing </w:t>
      </w:r>
      <w:proofErr w:type="gramStart"/>
      <w:r>
        <w:t>challenges</w:t>
      </w:r>
      <w:proofErr w:type="gramEnd"/>
    </w:p>
    <w:p w14:paraId="2DCEAA55" w14:textId="259ACE62" w:rsidR="005666CB" w:rsidRDefault="005666CB" w:rsidP="00B463A9">
      <w:r>
        <w:t>Expand node:</w:t>
      </w:r>
    </w:p>
    <w:p w14:paraId="3EEC3E3F" w14:textId="60DC8CE0" w:rsidR="005666CB" w:rsidRDefault="005666CB" w:rsidP="00B463A9">
      <w:r>
        <w:t xml:space="preserve">Expand </w:t>
      </w:r>
      <w:proofErr w:type="gramStart"/>
      <w:r>
        <w:t>scaling;</w:t>
      </w:r>
      <w:proofErr w:type="gramEnd"/>
    </w:p>
    <w:p w14:paraId="18540802" w14:textId="6AC3EF9E" w:rsidR="005666CB" w:rsidRDefault="005666CB" w:rsidP="00B463A9">
      <w:r>
        <w:t xml:space="preserve">Expand </w:t>
      </w:r>
      <w:proofErr w:type="spellStart"/>
      <w:r>
        <w:t>readDB</w:t>
      </w:r>
      <w:proofErr w:type="spellEnd"/>
      <w:r>
        <w:t>:</w:t>
      </w:r>
    </w:p>
    <w:p w14:paraId="3AEBDCA6" w14:textId="79CC77C2" w:rsidR="006D20F1" w:rsidRDefault="006D20F1" w:rsidP="00B463A9">
      <w:r>
        <w:t>Explain how you fixed the issues on automated submission</w:t>
      </w:r>
    </w:p>
    <w:p w14:paraId="341B34E1" w14:textId="531425C6" w:rsidR="005666CB" w:rsidRPr="00B463A9" w:rsidRDefault="005666CB" w:rsidP="00B463A9">
      <w:r>
        <w:t>Again, expand the last few days…</w:t>
      </w:r>
    </w:p>
    <w:p w14:paraId="767A130C" w14:textId="0C009A08" w:rsidR="00B463A9" w:rsidRDefault="00B463A9" w:rsidP="00615801"/>
    <w:p w14:paraId="70BBDACF" w14:textId="46F9F040" w:rsidR="003D5433" w:rsidRDefault="00B463A9" w:rsidP="003D5433">
      <w:pPr>
        <w:pStyle w:val="Heading2"/>
      </w:pPr>
      <w:r>
        <w:t>CHALLENGES</w:t>
      </w:r>
    </w:p>
    <w:p w14:paraId="7D82A07C" w14:textId="3B0E83B6" w:rsidR="005666CB" w:rsidRDefault="005666CB" w:rsidP="005666CB"/>
    <w:p w14:paraId="36DFADE4" w14:textId="344102CE" w:rsidR="00D842CB" w:rsidRDefault="00D842CB" w:rsidP="005666CB">
      <w:r>
        <w:t xml:space="preserve">A particularly troublesome challenge was </w:t>
      </w:r>
      <w:r w:rsidR="00114BFA">
        <w:t xml:space="preserve">to asynchronously call AMQP channel consume function within read database API to read the message queue. </w:t>
      </w:r>
      <w:r w:rsidR="00440753">
        <w:t xml:space="preserve">The asynchronous nature made it hard to send the data read from the database as the http response. The channel, when kept open, sent multiple responses every time it received data, causing the application to crash. </w:t>
      </w:r>
    </w:p>
    <w:p w14:paraId="3D1577B2" w14:textId="0D43C591" w:rsidR="00440753" w:rsidRDefault="00440753" w:rsidP="005666CB">
      <w:r>
        <w:t>Some of the fixes we tried were</w:t>
      </w:r>
    </w:p>
    <w:p w14:paraId="7BFEF123" w14:textId="0BD9F132" w:rsidR="00440753" w:rsidRDefault="00440753" w:rsidP="00440753">
      <w:pPr>
        <w:pStyle w:val="ListParagraph"/>
        <w:numPr>
          <w:ilvl w:val="0"/>
          <w:numId w:val="24"/>
        </w:numPr>
      </w:pPr>
      <w:r>
        <w:t>Use of global variables – Failed because due to the asynchronous nature of the consume function, the value was sent as the response before the channel even received the data from the database</w:t>
      </w:r>
    </w:p>
    <w:p w14:paraId="4306C502" w14:textId="2BCEED11" w:rsidR="00440753" w:rsidRDefault="00440753" w:rsidP="00440753">
      <w:pPr>
        <w:pStyle w:val="ListParagraph"/>
        <w:numPr>
          <w:ilvl w:val="0"/>
          <w:numId w:val="24"/>
        </w:numPr>
      </w:pPr>
      <w:r>
        <w:t>Async/Await feature failed for reasons that could not be determined</w:t>
      </w:r>
    </w:p>
    <w:p w14:paraId="3C697726" w14:textId="782C611B" w:rsidR="00440753" w:rsidRDefault="00440753" w:rsidP="00440753">
      <w:pPr>
        <w:pStyle w:val="ListParagraph"/>
        <w:numPr>
          <w:ilvl w:val="0"/>
          <w:numId w:val="24"/>
        </w:numPr>
      </w:pPr>
      <w:r>
        <w:t>Use of nested return statements worked the first time but sent no data on subsequent requests</w:t>
      </w:r>
    </w:p>
    <w:p w14:paraId="26C26575" w14:textId="55D6240C" w:rsidR="00440753" w:rsidRDefault="00440753" w:rsidP="005666CB">
      <w:r>
        <w:lastRenderedPageBreak/>
        <w:t xml:space="preserve">Finally, the fix that worked was to close the channel immediately after receiving data from the database. </w:t>
      </w:r>
    </w:p>
    <w:p w14:paraId="1AB9445E" w14:textId="77777777" w:rsidR="00D842CB" w:rsidRDefault="00D842CB" w:rsidP="005666CB"/>
    <w:p w14:paraId="657DC760" w14:textId="77777777" w:rsidR="00D842CB" w:rsidRDefault="005666CB" w:rsidP="005666CB">
      <w:r>
        <w:t xml:space="preserve">In </w:t>
      </w:r>
      <w:proofErr w:type="spellStart"/>
      <w:r>
        <w:t>ZooKeeper</w:t>
      </w:r>
      <w:proofErr w:type="spellEnd"/>
      <w:r>
        <w:t>, one of the ma</w:t>
      </w:r>
      <w:r w:rsidR="00D842CB">
        <w:t>in issues we encountered is</w:t>
      </w:r>
      <w:r>
        <w:t xml:space="preserve"> the callback function was so complex and nested that it resulted in a lot of confusion over the variables and their scopes that are passed in and out of several nested callbacks</w:t>
      </w:r>
      <w:r w:rsidR="00D842CB">
        <w:t>.</w:t>
      </w:r>
    </w:p>
    <w:p w14:paraId="0348B3F6" w14:textId="330BC47D" w:rsidR="005666CB" w:rsidRPr="005666CB" w:rsidRDefault="005666CB" w:rsidP="005666CB">
      <w:r>
        <w:t xml:space="preserve">This was overcome by simplifying </w:t>
      </w:r>
      <w:r w:rsidR="00E963CE">
        <w:t>callback code by creating a clever recursion in the watch function, to automatically create a new watch and terminate the previous running instance of the function by returning.</w:t>
      </w:r>
    </w:p>
    <w:p w14:paraId="71C61B87" w14:textId="77777777" w:rsidR="003D5433" w:rsidRPr="003D5433" w:rsidRDefault="003D5433" w:rsidP="003D5433"/>
    <w:p w14:paraId="581AEC46" w14:textId="37DE47D1" w:rsidR="00615801" w:rsidRDefault="00E03DB4" w:rsidP="00615801">
      <w:pPr>
        <w:pStyle w:val="Heading2"/>
      </w:pPr>
      <w:r>
        <w:t>Contributions</w:t>
      </w:r>
    </w:p>
    <w:p w14:paraId="6575FC28" w14:textId="49E1EC2A" w:rsidR="00E03DB4" w:rsidRDefault="00E03DB4" w:rsidP="00E03DB4">
      <w:r>
        <w:t>Each individual team member must list their contributions towards it.</w:t>
      </w:r>
    </w:p>
    <w:p w14:paraId="7B2DED15" w14:textId="3706F8BF" w:rsidR="007139A4" w:rsidRDefault="007139A4" w:rsidP="007139A4">
      <w:pPr>
        <w:pStyle w:val="Heading3"/>
      </w:pPr>
      <w:proofErr w:type="spellStart"/>
      <w:r>
        <w:t>Ravendra</w:t>
      </w:r>
      <w:proofErr w:type="spellEnd"/>
      <w:r>
        <w:t xml:space="preserve"> Singh</w:t>
      </w:r>
    </w:p>
    <w:p w14:paraId="21818F81" w14:textId="77777777" w:rsidR="007139A4" w:rsidRPr="007139A4" w:rsidRDefault="007139A4" w:rsidP="007139A4"/>
    <w:p w14:paraId="1886573B" w14:textId="492C8680" w:rsidR="007139A4" w:rsidRDefault="007139A4" w:rsidP="007139A4">
      <w:pPr>
        <w:pStyle w:val="ListParagraph"/>
        <w:numPr>
          <w:ilvl w:val="0"/>
          <w:numId w:val="25"/>
        </w:numPr>
      </w:pPr>
      <w:r>
        <w:t>Assignment 1 – APIs 8 and 9</w:t>
      </w:r>
    </w:p>
    <w:p w14:paraId="4C30BE22" w14:textId="4F05EC73" w:rsidR="007139A4" w:rsidRDefault="007139A4" w:rsidP="007139A4">
      <w:pPr>
        <w:pStyle w:val="ListParagraph"/>
        <w:numPr>
          <w:ilvl w:val="0"/>
          <w:numId w:val="25"/>
        </w:numPr>
      </w:pPr>
      <w:r>
        <w:t>Assignment 2 – Setting up docker, splitting the rides and user APIs</w:t>
      </w:r>
    </w:p>
    <w:p w14:paraId="314CCB79" w14:textId="2DCE5B54" w:rsidR="007139A4" w:rsidRDefault="007139A4" w:rsidP="007139A4">
      <w:pPr>
        <w:pStyle w:val="ListParagraph"/>
        <w:numPr>
          <w:ilvl w:val="0"/>
          <w:numId w:val="25"/>
        </w:numPr>
      </w:pPr>
      <w:r>
        <w:t>Assignment 3 – Request counter API, reset counter API, setting up load Balancer</w:t>
      </w:r>
    </w:p>
    <w:p w14:paraId="6092656E" w14:textId="5A5E66FE" w:rsidR="007139A4" w:rsidRDefault="007139A4" w:rsidP="007139A4">
      <w:pPr>
        <w:pStyle w:val="ListParagraph"/>
        <w:numPr>
          <w:ilvl w:val="0"/>
          <w:numId w:val="25"/>
        </w:numPr>
      </w:pPr>
      <w:r>
        <w:t>Final Project – Rabbit MQ and scaling</w:t>
      </w:r>
    </w:p>
    <w:p w14:paraId="5AB4EDB1" w14:textId="5BDDF6A1" w:rsidR="007139A4" w:rsidRDefault="007139A4" w:rsidP="007139A4">
      <w:pPr>
        <w:pStyle w:val="Heading3"/>
      </w:pPr>
      <w:r>
        <w:t>Hrishikesh V</w:t>
      </w:r>
    </w:p>
    <w:p w14:paraId="6D4B5973" w14:textId="6C1701C6" w:rsidR="007139A4" w:rsidRDefault="007139A4" w:rsidP="007139A4">
      <w:pPr>
        <w:pStyle w:val="ListParagraph"/>
        <w:numPr>
          <w:ilvl w:val="0"/>
          <w:numId w:val="26"/>
        </w:numPr>
      </w:pPr>
      <w:r>
        <w:t>Assignment 1 – API 1,2</w:t>
      </w:r>
    </w:p>
    <w:p w14:paraId="49ABF846" w14:textId="61F9F31C" w:rsidR="007139A4" w:rsidRDefault="007139A4" w:rsidP="007139A4">
      <w:pPr>
        <w:pStyle w:val="ListParagraph"/>
        <w:numPr>
          <w:ilvl w:val="0"/>
          <w:numId w:val="26"/>
        </w:numPr>
      </w:pPr>
      <w:r>
        <w:t>Assignment 3 – Count the number of rides</w:t>
      </w:r>
    </w:p>
    <w:p w14:paraId="4CF06059" w14:textId="16E7EB62" w:rsidR="007139A4" w:rsidRDefault="007139A4" w:rsidP="007139A4">
      <w:pPr>
        <w:pStyle w:val="ListParagraph"/>
        <w:numPr>
          <w:ilvl w:val="0"/>
          <w:numId w:val="26"/>
        </w:numPr>
      </w:pPr>
      <w:r>
        <w:t>Final Project – Rabbit MQ framework, create container, delete container API, testing/debugging Orchestrator</w:t>
      </w:r>
    </w:p>
    <w:p w14:paraId="194BE18F" w14:textId="25A20FB1" w:rsidR="007139A4" w:rsidRDefault="007139A4" w:rsidP="007139A4">
      <w:pPr>
        <w:pStyle w:val="Heading3"/>
      </w:pPr>
      <w:proofErr w:type="spellStart"/>
      <w:r>
        <w:t>Aekansh</w:t>
      </w:r>
      <w:proofErr w:type="spellEnd"/>
      <w:r>
        <w:t xml:space="preserve"> Dixit</w:t>
      </w:r>
    </w:p>
    <w:p w14:paraId="5540CBF2" w14:textId="614C2F1D" w:rsidR="007139A4" w:rsidRDefault="007139A4" w:rsidP="007139A4">
      <w:pPr>
        <w:pStyle w:val="ListParagraph"/>
        <w:numPr>
          <w:ilvl w:val="0"/>
          <w:numId w:val="27"/>
        </w:numPr>
      </w:pPr>
      <w:r>
        <w:t>Assignment 1 – Full Node JS Backend framework, API 6,7</w:t>
      </w:r>
    </w:p>
    <w:p w14:paraId="42B85735" w14:textId="4D21C073" w:rsidR="007139A4" w:rsidRPr="007139A4" w:rsidRDefault="007139A4" w:rsidP="007139A4">
      <w:pPr>
        <w:pStyle w:val="ListParagraph"/>
        <w:numPr>
          <w:ilvl w:val="0"/>
          <w:numId w:val="27"/>
        </w:numPr>
      </w:pPr>
      <w:r>
        <w:t>Final Project – Crash APIs, test/debug Orchestrator</w:t>
      </w:r>
    </w:p>
    <w:p w14:paraId="2240E301" w14:textId="7940670E" w:rsidR="00E963CE" w:rsidRDefault="00E963CE" w:rsidP="00E963CE">
      <w:pPr>
        <w:pStyle w:val="Heading3"/>
      </w:pPr>
      <w:r>
        <w:t>Varun R. Gupta</w:t>
      </w:r>
    </w:p>
    <w:p w14:paraId="36BE8BB5" w14:textId="0156B89E" w:rsidR="00E963CE" w:rsidRDefault="00E963CE" w:rsidP="00E963CE">
      <w:pPr>
        <w:pStyle w:val="ListParagraph"/>
        <w:numPr>
          <w:ilvl w:val="0"/>
          <w:numId w:val="19"/>
        </w:numPr>
      </w:pPr>
      <w:r>
        <w:t>Assignment 1: APIs 3, 4 and 5, AWS Setup and submission.</w:t>
      </w:r>
    </w:p>
    <w:p w14:paraId="269C44C3" w14:textId="7275C3F0" w:rsidR="00E963CE" w:rsidRPr="00E963CE" w:rsidRDefault="00E963CE" w:rsidP="00E963CE">
      <w:pPr>
        <w:pStyle w:val="ListParagraph"/>
        <w:numPr>
          <w:ilvl w:val="0"/>
          <w:numId w:val="19"/>
        </w:numPr>
      </w:pPr>
      <w:r>
        <w:t>Final Project: High-availability (</w:t>
      </w:r>
      <w:proofErr w:type="spellStart"/>
      <w:r>
        <w:t>ZooKeeper</w:t>
      </w:r>
      <w:proofErr w:type="spellEnd"/>
      <w:r>
        <w:t>), List Workers API, Master-Slave Crash APIs.</w:t>
      </w:r>
    </w:p>
    <w:p w14:paraId="1BE7185E" w14:textId="1240CB2C" w:rsidR="00615801" w:rsidRDefault="00615801" w:rsidP="00615801"/>
    <w:p w14:paraId="5ABF0391" w14:textId="77777777" w:rsidR="00B71C0D" w:rsidRDefault="00B71C0D" w:rsidP="00615801"/>
    <w:p w14:paraId="69F3F104" w14:textId="77777777" w:rsidR="003D5433" w:rsidRPr="00D5413C" w:rsidRDefault="003D5433" w:rsidP="003D5433">
      <w:pPr>
        <w:pStyle w:val="Heading2"/>
      </w:pPr>
      <w:r>
        <w:lastRenderedPageBreak/>
        <w:t>CHECKLIST</w:t>
      </w:r>
    </w:p>
    <w:tbl>
      <w:tblPr>
        <w:tblStyle w:val="TableGrid"/>
        <w:tblW w:w="0" w:type="auto"/>
        <w:tblLook w:val="04A0" w:firstRow="1" w:lastRow="0" w:firstColumn="1" w:lastColumn="0" w:noHBand="0" w:noVBand="1"/>
      </w:tblPr>
      <w:tblGrid>
        <w:gridCol w:w="1165"/>
        <w:gridCol w:w="4588"/>
        <w:gridCol w:w="2877"/>
      </w:tblGrid>
      <w:tr w:rsidR="003D5433" w14:paraId="11585AC4" w14:textId="77777777" w:rsidTr="003D5433">
        <w:tc>
          <w:tcPr>
            <w:tcW w:w="1165" w:type="dxa"/>
          </w:tcPr>
          <w:p w14:paraId="4E72084F" w14:textId="77777777" w:rsidR="003D5433" w:rsidRDefault="003D5433" w:rsidP="00615801">
            <w:proofErr w:type="spellStart"/>
            <w:r>
              <w:t>SNo</w:t>
            </w:r>
            <w:proofErr w:type="spellEnd"/>
          </w:p>
        </w:tc>
        <w:tc>
          <w:tcPr>
            <w:tcW w:w="4588" w:type="dxa"/>
          </w:tcPr>
          <w:p w14:paraId="07B5A115" w14:textId="77777777" w:rsidR="003D5433" w:rsidRDefault="003D5433" w:rsidP="00615801">
            <w:r>
              <w:t>Item</w:t>
            </w:r>
          </w:p>
        </w:tc>
        <w:tc>
          <w:tcPr>
            <w:tcW w:w="2877" w:type="dxa"/>
          </w:tcPr>
          <w:p w14:paraId="5DF1690F" w14:textId="77777777" w:rsidR="003D5433" w:rsidRDefault="003D5433" w:rsidP="00615801">
            <w:r>
              <w:t>Status</w:t>
            </w:r>
          </w:p>
        </w:tc>
      </w:tr>
      <w:tr w:rsidR="003D5433" w14:paraId="7F6E9F54" w14:textId="77777777" w:rsidTr="00E963CE">
        <w:trPr>
          <w:trHeight w:val="620"/>
        </w:trPr>
        <w:tc>
          <w:tcPr>
            <w:tcW w:w="1165" w:type="dxa"/>
          </w:tcPr>
          <w:p w14:paraId="059EBD6A" w14:textId="251EF2B7" w:rsidR="003D5433" w:rsidRDefault="00E963CE" w:rsidP="00E963CE">
            <w:pPr>
              <w:jc w:val="center"/>
            </w:pPr>
            <w:r>
              <w:t>1.</w:t>
            </w:r>
          </w:p>
        </w:tc>
        <w:tc>
          <w:tcPr>
            <w:tcW w:w="4588" w:type="dxa"/>
          </w:tcPr>
          <w:p w14:paraId="35D5456E" w14:textId="77777777" w:rsidR="003D5433" w:rsidRDefault="003D5433" w:rsidP="00615801">
            <w:r>
              <w:t xml:space="preserve">Source code documented </w:t>
            </w:r>
          </w:p>
        </w:tc>
        <w:tc>
          <w:tcPr>
            <w:tcW w:w="2877" w:type="dxa"/>
          </w:tcPr>
          <w:p w14:paraId="51D55019" w14:textId="45D59EE5" w:rsidR="003D5433" w:rsidRDefault="00E963CE" w:rsidP="00615801">
            <w:r>
              <w:rPr>
                <w:rFonts w:ascii="Segoe UI Emoji" w:hAnsi="Segoe UI Emoji" w:cs="Segoe UI Emoji"/>
                <w:color w:val="4D5156"/>
                <w:sz w:val="21"/>
                <w:szCs w:val="21"/>
                <w:shd w:val="clear" w:color="auto" w:fill="FFFFFF"/>
              </w:rPr>
              <w:t>✔</w:t>
            </w:r>
            <w:r w:rsidR="00D842CB">
              <w:rPr>
                <w:rFonts w:ascii="Segoe UI Emoji" w:hAnsi="Segoe UI Emoji" w:cs="Segoe UI Emoji"/>
                <w:color w:val="4D5156"/>
                <w:sz w:val="21"/>
                <w:szCs w:val="21"/>
                <w:shd w:val="clear" w:color="auto" w:fill="FFFFFF"/>
              </w:rPr>
              <w:t xml:space="preserve"> ✔ ✔ ✔ </w:t>
            </w:r>
          </w:p>
        </w:tc>
      </w:tr>
      <w:tr w:rsidR="003D5433" w14:paraId="6F444FEB" w14:textId="77777777" w:rsidTr="003D5433">
        <w:tc>
          <w:tcPr>
            <w:tcW w:w="1165" w:type="dxa"/>
          </w:tcPr>
          <w:p w14:paraId="51E347F6" w14:textId="3B168DB9" w:rsidR="003D5433" w:rsidRDefault="00E963CE" w:rsidP="00E963CE">
            <w:pPr>
              <w:jc w:val="center"/>
            </w:pPr>
            <w:r>
              <w:t>2.</w:t>
            </w:r>
          </w:p>
        </w:tc>
        <w:tc>
          <w:tcPr>
            <w:tcW w:w="4588" w:type="dxa"/>
          </w:tcPr>
          <w:p w14:paraId="174C7852" w14:textId="7B563790" w:rsidR="003D5433" w:rsidRDefault="003D5433" w:rsidP="00615801">
            <w:r>
              <w:t xml:space="preserve">Source code uploaded to </w:t>
            </w:r>
            <w:r w:rsidR="00B463A9">
              <w:t xml:space="preserve">private </w:t>
            </w:r>
            <w:proofErr w:type="spellStart"/>
            <w:r w:rsidR="00B463A9">
              <w:t>github</w:t>
            </w:r>
            <w:proofErr w:type="spellEnd"/>
            <w:r w:rsidR="00B463A9">
              <w:t xml:space="preserve"> repository</w:t>
            </w:r>
          </w:p>
        </w:tc>
        <w:tc>
          <w:tcPr>
            <w:tcW w:w="2877" w:type="dxa"/>
          </w:tcPr>
          <w:p w14:paraId="6BB08DFF" w14:textId="77671E26" w:rsidR="003D5433" w:rsidRDefault="00E963CE" w:rsidP="00615801">
            <w:r>
              <w:rPr>
                <w:rFonts w:ascii="Segoe UI Emoji" w:hAnsi="Segoe UI Emoji" w:cs="Segoe UI Emoji"/>
                <w:color w:val="4D5156"/>
                <w:sz w:val="21"/>
                <w:szCs w:val="21"/>
                <w:shd w:val="clear" w:color="auto" w:fill="FFFFFF"/>
              </w:rPr>
              <w:t>✔ ✔ ✔ ✔</w:t>
            </w:r>
          </w:p>
        </w:tc>
      </w:tr>
      <w:tr w:rsidR="003D5433" w14:paraId="294C5DA0" w14:textId="77777777" w:rsidTr="003D5433">
        <w:tc>
          <w:tcPr>
            <w:tcW w:w="1165" w:type="dxa"/>
          </w:tcPr>
          <w:p w14:paraId="4CBD347A" w14:textId="21E7530B" w:rsidR="003D5433" w:rsidRDefault="00E963CE" w:rsidP="00E963CE">
            <w:pPr>
              <w:jc w:val="center"/>
            </w:pPr>
            <w:r>
              <w:t>3.</w:t>
            </w:r>
          </w:p>
        </w:tc>
        <w:tc>
          <w:tcPr>
            <w:tcW w:w="4588" w:type="dxa"/>
          </w:tcPr>
          <w:p w14:paraId="1192FCDF" w14:textId="77777777" w:rsidR="003D5433" w:rsidRDefault="003D5433" w:rsidP="00615801">
            <w:r>
              <w:t>Instructions for building and running the code. Your code must be usable out of the box.</w:t>
            </w:r>
          </w:p>
        </w:tc>
        <w:tc>
          <w:tcPr>
            <w:tcW w:w="2877" w:type="dxa"/>
          </w:tcPr>
          <w:p w14:paraId="4EFBB49A" w14:textId="753FF992" w:rsidR="003D5433" w:rsidRDefault="00E963CE" w:rsidP="00615801">
            <w:r>
              <w:rPr>
                <w:rFonts w:ascii="Segoe UI Emoji" w:hAnsi="Segoe UI Emoji" w:cs="Segoe UI Emoji"/>
                <w:color w:val="4D5156"/>
                <w:sz w:val="21"/>
                <w:szCs w:val="21"/>
                <w:shd w:val="clear" w:color="auto" w:fill="FFFFFF"/>
              </w:rPr>
              <w:t>✔ ✔ ✔ ✔</w:t>
            </w:r>
          </w:p>
        </w:tc>
      </w:tr>
    </w:tbl>
    <w:p w14:paraId="6214FD31" w14:textId="77777777" w:rsidR="00615801" w:rsidRDefault="00615801"/>
    <w:sectPr w:rsidR="00615801">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ED006" w14:textId="77777777" w:rsidR="00A10020" w:rsidRDefault="00A10020" w:rsidP="00C6554A">
      <w:pPr>
        <w:spacing w:after="0" w:line="240" w:lineRule="auto"/>
      </w:pPr>
      <w:r>
        <w:separator/>
      </w:r>
    </w:p>
  </w:endnote>
  <w:endnote w:type="continuationSeparator" w:id="0">
    <w:p w14:paraId="521F1CC6" w14:textId="77777777" w:rsidR="00A10020" w:rsidRDefault="00A10020"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F6753" w14:textId="77777777" w:rsidR="002163EE" w:rsidRDefault="00D01328">
    <w:pPr>
      <w:pStyle w:val="Footer"/>
    </w:pPr>
    <w:r w:rsidRPr="00D01328">
      <w:rPr>
        <w:caps w:val="0"/>
        <w:noProof/>
        <w:color w:val="00A0B8" w:themeColor="accent1"/>
      </w:rPr>
      <mc:AlternateContent>
        <mc:Choice Requires="wps">
          <w:drawing>
            <wp:anchor distT="182880" distB="182880" distL="114300" distR="114300" simplePos="0" relativeHeight="251659264" behindDoc="0" locked="0" layoutInCell="1" allowOverlap="0" wp14:anchorId="05C8FC2E" wp14:editId="0A7F2EFB">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1DB93AC6"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139A4">
                                  <w:rPr>
                                    <w:noProof/>
                                    <w:color w:val="FFFFFF" w:themeColor="background1"/>
                                  </w:rPr>
                                  <w:t>8</w:t>
                                </w:r>
                                <w:r>
                                  <w:rPr>
                                    <w:noProof/>
                                    <w:color w:val="FFFFFF" w:themeColor="background1"/>
                                  </w:rPr>
                                  <w:fldChar w:fldCharType="end"/>
                                </w:r>
                              </w:p>
                            </w:tc>
                          </w:tr>
                        </w:tbl>
                        <w:p w14:paraId="75C957F7" w14:textId="77777777" w:rsidR="00D01328" w:rsidRDefault="00D0132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5C8FC2E" id="_x0000_t202" coordsize="21600,21600" o:spt="202" path="m,l,21600r21600,l21600,xe">
              <v:stroke joinstyle="miter"/>
              <v:path gradientshapeok="t" o:connecttype="rect"/>
            </v:shapetype>
            <v:shape id="Text Box 13" o:spid="_x0000_s1026" type="#_x0000_t202" alt="Color-block footer displaying page number" style="position:absolute;left:0;text-align:left;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D01328" w14:paraId="32294F06" w14:textId="77777777">
                      <w:trPr>
                        <w:trHeight w:hRule="exact" w:val="360"/>
                      </w:trPr>
                      <w:tc>
                        <w:tcPr>
                          <w:tcW w:w="100" w:type="pct"/>
                          <w:shd w:val="clear" w:color="auto" w:fill="00A0B8" w:themeFill="accent1"/>
                          <w:vAlign w:val="center"/>
                        </w:tcPr>
                        <w:p w14:paraId="4C3A047C" w14:textId="77777777" w:rsidR="00D01328" w:rsidRDefault="00D01328">
                          <w:pPr>
                            <w:pStyle w:val="Footer"/>
                            <w:spacing w:before="40" w:after="40"/>
                            <w:rPr>
                              <w:color w:val="FFFFFF" w:themeColor="background1"/>
                            </w:rPr>
                          </w:pPr>
                        </w:p>
                      </w:tc>
                      <w:tc>
                        <w:tcPr>
                          <w:tcW w:w="4650" w:type="pct"/>
                          <w:shd w:val="clear" w:color="auto" w:fill="425EA9" w:themeFill="accent5" w:themeFillShade="BF"/>
                          <w:vAlign w:val="center"/>
                        </w:tcPr>
                        <w:p w14:paraId="68CAF6D1" w14:textId="77777777" w:rsidR="00D01328" w:rsidRDefault="00D01328">
                          <w:pPr>
                            <w:pStyle w:val="Footer"/>
                            <w:spacing w:before="40" w:after="40"/>
                            <w:ind w:left="144" w:right="144"/>
                            <w:rPr>
                              <w:color w:val="FFFFFF" w:themeColor="background1"/>
                            </w:rPr>
                          </w:pPr>
                          <w:r>
                            <w:rPr>
                              <w:color w:val="FFFFFF" w:themeColor="background1"/>
                            </w:rPr>
                            <w:t>Dept of CSE</w:t>
                          </w:r>
                        </w:p>
                      </w:tc>
                      <w:tc>
                        <w:tcPr>
                          <w:tcW w:w="250" w:type="pct"/>
                          <w:shd w:val="clear" w:color="auto" w:fill="00A0B8" w:themeFill="accent1"/>
                          <w:vAlign w:val="center"/>
                        </w:tcPr>
                        <w:p w14:paraId="4D6B8DBC" w14:textId="1DB93AC6" w:rsidR="00D01328" w:rsidRDefault="00D01328">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139A4">
                            <w:rPr>
                              <w:noProof/>
                              <w:color w:val="FFFFFF" w:themeColor="background1"/>
                            </w:rPr>
                            <w:t>8</w:t>
                          </w:r>
                          <w:r>
                            <w:rPr>
                              <w:noProof/>
                              <w:color w:val="FFFFFF" w:themeColor="background1"/>
                            </w:rPr>
                            <w:fldChar w:fldCharType="end"/>
                          </w:r>
                        </w:p>
                      </w:tc>
                    </w:tr>
                  </w:tbl>
                  <w:p w14:paraId="75C957F7" w14:textId="77777777" w:rsidR="00D01328" w:rsidRDefault="00D0132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52587" w14:textId="77777777" w:rsidR="00A10020" w:rsidRDefault="00A10020" w:rsidP="00C6554A">
      <w:pPr>
        <w:spacing w:after="0" w:line="240" w:lineRule="auto"/>
      </w:pPr>
      <w:r>
        <w:separator/>
      </w:r>
    </w:p>
  </w:footnote>
  <w:footnote w:type="continuationSeparator" w:id="0">
    <w:p w14:paraId="1545D319" w14:textId="77777777" w:rsidR="00A10020" w:rsidRDefault="00A10020"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980"/>
        </w:tabs>
        <w:ind w:left="198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C42307"/>
    <w:multiLevelType w:val="hybridMultilevel"/>
    <w:tmpl w:val="E0B62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53011EC"/>
    <w:multiLevelType w:val="hybridMultilevel"/>
    <w:tmpl w:val="9EAE0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AC08F6"/>
    <w:multiLevelType w:val="hybridMultilevel"/>
    <w:tmpl w:val="DC7E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E16CD"/>
    <w:multiLevelType w:val="hybridMultilevel"/>
    <w:tmpl w:val="FB92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A23CA"/>
    <w:multiLevelType w:val="hybridMultilevel"/>
    <w:tmpl w:val="DE120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36C05"/>
    <w:multiLevelType w:val="hybridMultilevel"/>
    <w:tmpl w:val="95AA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4005A"/>
    <w:multiLevelType w:val="hybridMultilevel"/>
    <w:tmpl w:val="6DD85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14540"/>
    <w:multiLevelType w:val="hybridMultilevel"/>
    <w:tmpl w:val="BA3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F6B7028"/>
    <w:multiLevelType w:val="hybridMultilevel"/>
    <w:tmpl w:val="08E45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762ED"/>
    <w:multiLevelType w:val="hybridMultilevel"/>
    <w:tmpl w:val="E1D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0C572C"/>
    <w:multiLevelType w:val="hybridMultilevel"/>
    <w:tmpl w:val="BEC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6F41DC"/>
    <w:multiLevelType w:val="hybridMultilevel"/>
    <w:tmpl w:val="5B4E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10258"/>
    <w:multiLevelType w:val="hybridMultilevel"/>
    <w:tmpl w:val="C606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0"/>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3"/>
  </w:num>
  <w:num w:numId="17">
    <w:abstractNumId w:val="15"/>
  </w:num>
  <w:num w:numId="18">
    <w:abstractNumId w:val="19"/>
  </w:num>
  <w:num w:numId="19">
    <w:abstractNumId w:val="21"/>
  </w:num>
  <w:num w:numId="20">
    <w:abstractNumId w:val="22"/>
  </w:num>
  <w:num w:numId="21">
    <w:abstractNumId w:val="11"/>
  </w:num>
  <w:num w:numId="22">
    <w:abstractNumId w:val="18"/>
  </w:num>
  <w:num w:numId="23">
    <w:abstractNumId w:val="13"/>
  </w:num>
  <w:num w:numId="24">
    <w:abstractNumId w:val="24"/>
  </w:num>
  <w:num w:numId="25">
    <w:abstractNumId w:val="16"/>
  </w:num>
  <w:num w:numId="26">
    <w:abstractNumId w:val="25"/>
  </w:num>
  <w:num w:numId="27">
    <w:abstractNumId w:val="1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801"/>
    <w:rsid w:val="0003421B"/>
    <w:rsid w:val="00050D81"/>
    <w:rsid w:val="000873B6"/>
    <w:rsid w:val="000941DC"/>
    <w:rsid w:val="000D35E4"/>
    <w:rsid w:val="000D585B"/>
    <w:rsid w:val="000E7F82"/>
    <w:rsid w:val="00114BFA"/>
    <w:rsid w:val="001241AE"/>
    <w:rsid w:val="001C7590"/>
    <w:rsid w:val="002547ED"/>
    <w:rsid w:val="002554CD"/>
    <w:rsid w:val="00293B83"/>
    <w:rsid w:val="002B4294"/>
    <w:rsid w:val="003022F3"/>
    <w:rsid w:val="00327D97"/>
    <w:rsid w:val="00333D0D"/>
    <w:rsid w:val="00360E60"/>
    <w:rsid w:val="003D5433"/>
    <w:rsid w:val="00440753"/>
    <w:rsid w:val="004813EA"/>
    <w:rsid w:val="004C049F"/>
    <w:rsid w:val="004E45A8"/>
    <w:rsid w:val="005000E2"/>
    <w:rsid w:val="005666CB"/>
    <w:rsid w:val="005A33E3"/>
    <w:rsid w:val="00615801"/>
    <w:rsid w:val="0065189D"/>
    <w:rsid w:val="00672D77"/>
    <w:rsid w:val="006A3CE7"/>
    <w:rsid w:val="006D20F1"/>
    <w:rsid w:val="007139A4"/>
    <w:rsid w:val="00723AD0"/>
    <w:rsid w:val="007314A2"/>
    <w:rsid w:val="00826F28"/>
    <w:rsid w:val="009653C8"/>
    <w:rsid w:val="00A10020"/>
    <w:rsid w:val="00B463A9"/>
    <w:rsid w:val="00B71C0D"/>
    <w:rsid w:val="00BC4B54"/>
    <w:rsid w:val="00BE5A23"/>
    <w:rsid w:val="00BF758D"/>
    <w:rsid w:val="00C22532"/>
    <w:rsid w:val="00C6554A"/>
    <w:rsid w:val="00CC4F98"/>
    <w:rsid w:val="00CC58E1"/>
    <w:rsid w:val="00D01328"/>
    <w:rsid w:val="00D2335D"/>
    <w:rsid w:val="00D842CB"/>
    <w:rsid w:val="00DF5DC9"/>
    <w:rsid w:val="00E03DB4"/>
    <w:rsid w:val="00E41A23"/>
    <w:rsid w:val="00E963CE"/>
    <w:rsid w:val="00ED7C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EE77"/>
  <w15:chartTrackingRefBased/>
  <w15:docId w15:val="{A7E5BC0E-6300-4480-9F40-F530D9C6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328"/>
  </w:style>
  <w:style w:type="paragraph" w:styleId="Heading1">
    <w:name w:val="heading 1"/>
    <w:basedOn w:val="Normal"/>
    <w:next w:val="Normal"/>
    <w:link w:val="Heading1Char"/>
    <w:uiPriority w:val="9"/>
    <w:qFormat/>
    <w:rsid w:val="00D01328"/>
    <w:pPr>
      <w:keepNext/>
      <w:keepLines/>
      <w:spacing w:before="320" w:after="0" w:line="240" w:lineRule="auto"/>
      <w:outlineLvl w:val="0"/>
    </w:pPr>
    <w:rPr>
      <w:rFonts w:asciiTheme="majorHAnsi" w:eastAsiaTheme="majorEastAsia" w:hAnsiTheme="majorHAnsi" w:cstheme="majorBidi"/>
      <w:color w:val="007789" w:themeColor="accent1" w:themeShade="BF"/>
      <w:sz w:val="30"/>
      <w:szCs w:val="30"/>
    </w:rPr>
  </w:style>
  <w:style w:type="paragraph" w:styleId="Heading2">
    <w:name w:val="heading 2"/>
    <w:basedOn w:val="Normal"/>
    <w:next w:val="Normal"/>
    <w:link w:val="Heading2Char"/>
    <w:uiPriority w:val="9"/>
    <w:unhideWhenUsed/>
    <w:qFormat/>
    <w:rsid w:val="00D01328"/>
    <w:pPr>
      <w:keepNext/>
      <w:keepLines/>
      <w:spacing w:before="40" w:after="0" w:line="240" w:lineRule="auto"/>
      <w:outlineLvl w:val="1"/>
    </w:pPr>
    <w:rPr>
      <w:rFonts w:asciiTheme="majorHAnsi" w:eastAsiaTheme="majorEastAsia" w:hAnsiTheme="majorHAnsi" w:cstheme="majorBidi"/>
      <w:color w:val="AF0F5A" w:themeColor="accent2" w:themeShade="BF"/>
      <w:sz w:val="28"/>
      <w:szCs w:val="28"/>
    </w:rPr>
  </w:style>
  <w:style w:type="paragraph" w:styleId="Heading3">
    <w:name w:val="heading 3"/>
    <w:basedOn w:val="Normal"/>
    <w:next w:val="Normal"/>
    <w:link w:val="Heading3Char"/>
    <w:uiPriority w:val="9"/>
    <w:unhideWhenUsed/>
    <w:qFormat/>
    <w:rsid w:val="00D01328"/>
    <w:pPr>
      <w:keepNext/>
      <w:keepLines/>
      <w:spacing w:before="40" w:after="0" w:line="240" w:lineRule="auto"/>
      <w:outlineLvl w:val="2"/>
    </w:pPr>
    <w:rPr>
      <w:rFonts w:asciiTheme="majorHAnsi" w:eastAsiaTheme="majorEastAsia" w:hAnsiTheme="majorHAnsi" w:cstheme="majorBidi"/>
      <w:color w:val="138576" w:themeColor="accent6" w:themeShade="BF"/>
      <w:sz w:val="26"/>
      <w:szCs w:val="26"/>
    </w:rPr>
  </w:style>
  <w:style w:type="paragraph" w:styleId="Heading4">
    <w:name w:val="heading 4"/>
    <w:basedOn w:val="Normal"/>
    <w:next w:val="Normal"/>
    <w:link w:val="Heading4Char"/>
    <w:uiPriority w:val="9"/>
    <w:unhideWhenUsed/>
    <w:qFormat/>
    <w:rsid w:val="00D01328"/>
    <w:pPr>
      <w:keepNext/>
      <w:keepLines/>
      <w:spacing w:before="40" w:after="0"/>
      <w:outlineLvl w:val="3"/>
    </w:pPr>
    <w:rPr>
      <w:rFonts w:asciiTheme="majorHAnsi" w:eastAsiaTheme="majorEastAsia" w:hAnsiTheme="majorHAnsi" w:cstheme="majorBidi"/>
      <w:i/>
      <w:iCs/>
      <w:color w:val="425EA9" w:themeColor="accent5" w:themeShade="BF"/>
      <w:sz w:val="25"/>
      <w:szCs w:val="25"/>
    </w:rPr>
  </w:style>
  <w:style w:type="paragraph" w:styleId="Heading5">
    <w:name w:val="heading 5"/>
    <w:basedOn w:val="Normal"/>
    <w:next w:val="Normal"/>
    <w:link w:val="Heading5Char"/>
    <w:uiPriority w:val="9"/>
    <w:unhideWhenUsed/>
    <w:qFormat/>
    <w:rsid w:val="00D01328"/>
    <w:pPr>
      <w:keepNext/>
      <w:keepLines/>
      <w:spacing w:before="40" w:after="0"/>
      <w:outlineLvl w:val="4"/>
    </w:pPr>
    <w:rPr>
      <w:rFonts w:asciiTheme="majorHAnsi" w:eastAsiaTheme="majorEastAsia" w:hAnsiTheme="majorHAnsi" w:cstheme="majorBidi"/>
      <w:i/>
      <w:iCs/>
      <w:color w:val="750A3C" w:themeColor="accent2" w:themeShade="80"/>
      <w:sz w:val="24"/>
      <w:szCs w:val="24"/>
    </w:rPr>
  </w:style>
  <w:style w:type="paragraph" w:styleId="Heading6">
    <w:name w:val="heading 6"/>
    <w:basedOn w:val="Normal"/>
    <w:next w:val="Normal"/>
    <w:link w:val="Heading6Char"/>
    <w:uiPriority w:val="9"/>
    <w:unhideWhenUsed/>
    <w:qFormat/>
    <w:rsid w:val="00D01328"/>
    <w:pPr>
      <w:keepNext/>
      <w:keepLines/>
      <w:spacing w:before="40" w:after="0"/>
      <w:outlineLvl w:val="5"/>
    </w:pPr>
    <w:rPr>
      <w:rFonts w:asciiTheme="majorHAnsi" w:eastAsiaTheme="majorEastAsia" w:hAnsiTheme="majorHAnsi" w:cstheme="majorBidi"/>
      <w:i/>
      <w:iCs/>
      <w:color w:val="0D594F" w:themeColor="accent6" w:themeShade="80"/>
      <w:sz w:val="23"/>
      <w:szCs w:val="23"/>
    </w:rPr>
  </w:style>
  <w:style w:type="paragraph" w:styleId="Heading7">
    <w:name w:val="heading 7"/>
    <w:basedOn w:val="Normal"/>
    <w:next w:val="Normal"/>
    <w:link w:val="Heading7Char"/>
    <w:uiPriority w:val="9"/>
    <w:semiHidden/>
    <w:unhideWhenUsed/>
    <w:qFormat/>
    <w:rsid w:val="00D01328"/>
    <w:pPr>
      <w:keepNext/>
      <w:keepLines/>
      <w:spacing w:before="40" w:after="0"/>
      <w:outlineLvl w:val="6"/>
    </w:pPr>
    <w:rPr>
      <w:rFonts w:asciiTheme="majorHAnsi" w:eastAsiaTheme="majorEastAsia" w:hAnsiTheme="majorHAnsi" w:cstheme="majorBidi"/>
      <w:color w:val="00505C" w:themeColor="accent1" w:themeShade="80"/>
    </w:rPr>
  </w:style>
  <w:style w:type="paragraph" w:styleId="Heading8">
    <w:name w:val="heading 8"/>
    <w:basedOn w:val="Normal"/>
    <w:next w:val="Normal"/>
    <w:link w:val="Heading8Char"/>
    <w:uiPriority w:val="9"/>
    <w:semiHidden/>
    <w:unhideWhenUsed/>
    <w:qFormat/>
    <w:rsid w:val="00D01328"/>
    <w:pPr>
      <w:keepNext/>
      <w:keepLines/>
      <w:spacing w:before="40" w:after="0"/>
      <w:outlineLvl w:val="7"/>
    </w:pPr>
    <w:rPr>
      <w:rFonts w:asciiTheme="majorHAnsi" w:eastAsiaTheme="majorEastAsia" w:hAnsiTheme="majorHAnsi" w:cstheme="majorBidi"/>
      <w:color w:val="750A3C" w:themeColor="accent2" w:themeShade="80"/>
      <w:sz w:val="21"/>
      <w:szCs w:val="21"/>
    </w:rPr>
  </w:style>
  <w:style w:type="paragraph" w:styleId="Heading9">
    <w:name w:val="heading 9"/>
    <w:basedOn w:val="Normal"/>
    <w:next w:val="Normal"/>
    <w:link w:val="Heading9Char"/>
    <w:uiPriority w:val="9"/>
    <w:semiHidden/>
    <w:unhideWhenUsed/>
    <w:qFormat/>
    <w:rsid w:val="00D01328"/>
    <w:pPr>
      <w:keepNext/>
      <w:keepLines/>
      <w:spacing w:before="40" w:after="0"/>
      <w:outlineLvl w:val="8"/>
    </w:pPr>
    <w:rPr>
      <w:rFonts w:asciiTheme="majorHAnsi" w:eastAsiaTheme="majorEastAsia" w:hAnsiTheme="majorHAnsi" w:cstheme="majorBidi"/>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328"/>
    <w:rPr>
      <w:rFonts w:asciiTheme="majorHAnsi" w:eastAsiaTheme="majorEastAsia" w:hAnsiTheme="majorHAnsi" w:cstheme="majorBidi"/>
      <w:color w:val="007789" w:themeColor="accent1" w:themeShade="BF"/>
      <w:sz w:val="30"/>
      <w:szCs w:val="30"/>
    </w:rPr>
  </w:style>
  <w:style w:type="character" w:customStyle="1" w:styleId="Heading2Char">
    <w:name w:val="Heading 2 Char"/>
    <w:basedOn w:val="DefaultParagraphFont"/>
    <w:link w:val="Heading2"/>
    <w:uiPriority w:val="9"/>
    <w:rsid w:val="00D01328"/>
    <w:rPr>
      <w:rFonts w:asciiTheme="majorHAnsi" w:eastAsiaTheme="majorEastAsia" w:hAnsiTheme="majorHAnsi" w:cstheme="majorBidi"/>
      <w:color w:val="AF0F5A" w:themeColor="accent2"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D01328"/>
    <w:pPr>
      <w:spacing w:after="0" w:line="240" w:lineRule="auto"/>
      <w:contextualSpacing/>
    </w:pPr>
    <w:rPr>
      <w:rFonts w:asciiTheme="majorHAnsi" w:eastAsiaTheme="majorEastAsia" w:hAnsiTheme="majorHAnsi" w:cstheme="majorBidi"/>
      <w:color w:val="007789" w:themeColor="accent1" w:themeShade="BF"/>
      <w:spacing w:val="-10"/>
      <w:sz w:val="52"/>
      <w:szCs w:val="52"/>
    </w:rPr>
  </w:style>
  <w:style w:type="character" w:customStyle="1" w:styleId="TitleChar">
    <w:name w:val="Title Char"/>
    <w:basedOn w:val="DefaultParagraphFont"/>
    <w:link w:val="Title"/>
    <w:uiPriority w:val="10"/>
    <w:rsid w:val="00D01328"/>
    <w:rPr>
      <w:rFonts w:asciiTheme="majorHAnsi" w:eastAsiaTheme="majorEastAsia" w:hAnsiTheme="majorHAnsi" w:cstheme="majorBidi"/>
      <w:color w:val="007789" w:themeColor="accent1" w:themeShade="BF"/>
      <w:spacing w:val="-10"/>
      <w:sz w:val="52"/>
      <w:szCs w:val="52"/>
    </w:rPr>
  </w:style>
  <w:style w:type="paragraph" w:styleId="Subtitle">
    <w:name w:val="Subtitle"/>
    <w:basedOn w:val="Normal"/>
    <w:next w:val="Normal"/>
    <w:link w:val="SubtitleChar"/>
    <w:uiPriority w:val="11"/>
    <w:qFormat/>
    <w:rsid w:val="00D0132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01328"/>
    <w:rPr>
      <w:rFonts w:asciiTheme="majorHAnsi" w:eastAsiaTheme="majorEastAsia" w:hAnsiTheme="majorHAnsi" w:cstheme="majorBidi"/>
    </w:rPr>
  </w:style>
  <w:style w:type="paragraph" w:styleId="Footer">
    <w:name w:val="footer"/>
    <w:basedOn w:val="Normal"/>
    <w:link w:val="FooterChar"/>
    <w:uiPriority w:val="99"/>
    <w:unhideWhenUsed/>
    <w:qFormat/>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rsid w:val="00D01328"/>
    <w:rPr>
      <w:rFonts w:asciiTheme="majorHAnsi" w:eastAsiaTheme="majorEastAsia" w:hAnsiTheme="majorHAnsi" w:cstheme="majorBidi"/>
      <w:color w:val="138576" w:themeColor="accent6" w:themeShade="BF"/>
      <w:sz w:val="26"/>
      <w:szCs w:val="26"/>
    </w:rPr>
  </w:style>
  <w:style w:type="character" w:customStyle="1" w:styleId="Heading8Char">
    <w:name w:val="Heading 8 Char"/>
    <w:basedOn w:val="DefaultParagraphFont"/>
    <w:link w:val="Heading8"/>
    <w:uiPriority w:val="9"/>
    <w:semiHidden/>
    <w:rsid w:val="00D01328"/>
    <w:rPr>
      <w:rFonts w:asciiTheme="majorHAnsi" w:eastAsiaTheme="majorEastAsia" w:hAnsiTheme="majorHAnsi" w:cstheme="majorBidi"/>
      <w:color w:val="750A3C" w:themeColor="accent2" w:themeShade="80"/>
      <w:sz w:val="21"/>
      <w:szCs w:val="21"/>
    </w:rPr>
  </w:style>
  <w:style w:type="character" w:customStyle="1" w:styleId="Heading9Char">
    <w:name w:val="Heading 9 Char"/>
    <w:basedOn w:val="DefaultParagraphFont"/>
    <w:link w:val="Heading9"/>
    <w:uiPriority w:val="9"/>
    <w:semiHidden/>
    <w:rsid w:val="00D01328"/>
    <w:rPr>
      <w:rFonts w:asciiTheme="majorHAnsi" w:eastAsiaTheme="majorEastAsia" w:hAnsiTheme="majorHAnsi" w:cstheme="majorBidi"/>
      <w:color w:val="0D594F" w:themeColor="accent6" w:themeShade="80"/>
    </w:rPr>
  </w:style>
  <w:style w:type="character" w:styleId="IntenseEmphasis">
    <w:name w:val="Intense Emphasis"/>
    <w:basedOn w:val="DefaultParagraphFont"/>
    <w:uiPriority w:val="21"/>
    <w:qFormat/>
    <w:rsid w:val="00D01328"/>
    <w:rPr>
      <w:b w:val="0"/>
      <w:bCs w:val="0"/>
      <w:i/>
      <w:iCs/>
      <w:color w:val="00A0B8" w:themeColor="accent1"/>
    </w:rPr>
  </w:style>
  <w:style w:type="paragraph" w:styleId="IntenseQuote">
    <w:name w:val="Intense Quote"/>
    <w:basedOn w:val="Normal"/>
    <w:next w:val="Normal"/>
    <w:link w:val="IntenseQuoteChar"/>
    <w:uiPriority w:val="30"/>
    <w:qFormat/>
    <w:rsid w:val="00D01328"/>
    <w:pPr>
      <w:spacing w:before="120" w:line="300" w:lineRule="auto"/>
      <w:ind w:left="576" w:right="576"/>
      <w:jc w:val="center"/>
    </w:pPr>
    <w:rPr>
      <w:rFonts w:asciiTheme="majorHAnsi" w:eastAsiaTheme="majorEastAsia" w:hAnsiTheme="majorHAnsi" w:cstheme="majorBidi"/>
      <w:color w:val="00A0B8" w:themeColor="accent1"/>
      <w:sz w:val="24"/>
      <w:szCs w:val="24"/>
    </w:rPr>
  </w:style>
  <w:style w:type="character" w:customStyle="1" w:styleId="IntenseQuoteChar">
    <w:name w:val="Intense Quote Char"/>
    <w:basedOn w:val="DefaultParagraphFont"/>
    <w:link w:val="IntenseQuote"/>
    <w:uiPriority w:val="30"/>
    <w:rsid w:val="00D01328"/>
    <w:rPr>
      <w:rFonts w:asciiTheme="majorHAnsi" w:eastAsiaTheme="majorEastAsia" w:hAnsiTheme="majorHAnsi" w:cstheme="majorBidi"/>
      <w:color w:val="00A0B8" w:themeColor="accent1"/>
      <w:sz w:val="24"/>
      <w:szCs w:val="24"/>
    </w:rPr>
  </w:style>
  <w:style w:type="character" w:styleId="IntenseReference">
    <w:name w:val="Intense Reference"/>
    <w:basedOn w:val="DefaultParagraphFont"/>
    <w:uiPriority w:val="32"/>
    <w:qFormat/>
    <w:rsid w:val="00D01328"/>
    <w:rPr>
      <w:b/>
      <w:bCs/>
      <w:smallCaps/>
      <w:color w:val="00A0B8" w:themeColor="accent1"/>
      <w:spacing w:val="5"/>
      <w:u w:val="single"/>
    </w:rPr>
  </w:style>
  <w:style w:type="paragraph" w:styleId="Caption">
    <w:name w:val="caption"/>
    <w:basedOn w:val="Normal"/>
    <w:next w:val="Normal"/>
    <w:uiPriority w:val="35"/>
    <w:semiHidden/>
    <w:unhideWhenUsed/>
    <w:qFormat/>
    <w:rsid w:val="00D01328"/>
    <w:pPr>
      <w:spacing w:line="240" w:lineRule="auto"/>
    </w:pPr>
    <w:rPr>
      <w:b/>
      <w:bCs/>
      <w:smallCaps/>
      <w:color w:val="00A0B8" w:themeColor="accent1"/>
      <w:spacing w:val="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01328"/>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rsid w:val="00D01328"/>
    <w:rPr>
      <w:rFonts w:asciiTheme="majorHAnsi" w:eastAsiaTheme="majorEastAsia" w:hAnsiTheme="majorHAnsi" w:cstheme="majorBidi"/>
      <w:i/>
      <w:iCs/>
      <w:color w:val="0D594F" w:themeColor="accent6" w:themeShade="80"/>
      <w:sz w:val="23"/>
      <w:szCs w:val="23"/>
    </w:rPr>
  </w:style>
  <w:style w:type="table" w:styleId="TableGrid">
    <w:name w:val="Table Grid"/>
    <w:basedOn w:val="TableNormal"/>
    <w:uiPriority w:val="39"/>
    <w:rsid w:val="00615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01328"/>
    <w:rPr>
      <w:rFonts w:asciiTheme="majorHAnsi" w:eastAsiaTheme="majorEastAsia" w:hAnsiTheme="majorHAnsi" w:cstheme="majorBidi"/>
      <w:i/>
      <w:iCs/>
      <w:color w:val="425EA9" w:themeColor="accent5" w:themeShade="BF"/>
      <w:sz w:val="25"/>
      <w:szCs w:val="25"/>
    </w:rPr>
  </w:style>
  <w:style w:type="character" w:customStyle="1" w:styleId="Heading5Char">
    <w:name w:val="Heading 5 Char"/>
    <w:basedOn w:val="DefaultParagraphFont"/>
    <w:link w:val="Heading5"/>
    <w:uiPriority w:val="9"/>
    <w:rsid w:val="00D01328"/>
    <w:rPr>
      <w:rFonts w:asciiTheme="majorHAnsi" w:eastAsiaTheme="majorEastAsia" w:hAnsiTheme="majorHAnsi" w:cstheme="majorBidi"/>
      <w:i/>
      <w:iCs/>
      <w:color w:val="750A3C" w:themeColor="accent2" w:themeShade="80"/>
      <w:sz w:val="24"/>
      <w:szCs w:val="24"/>
    </w:rPr>
  </w:style>
  <w:style w:type="character" w:styleId="Strong">
    <w:name w:val="Strong"/>
    <w:basedOn w:val="DefaultParagraphFont"/>
    <w:uiPriority w:val="22"/>
    <w:qFormat/>
    <w:rsid w:val="00D01328"/>
    <w:rPr>
      <w:b/>
      <w:bCs/>
    </w:rPr>
  </w:style>
  <w:style w:type="character" w:styleId="Emphasis">
    <w:name w:val="Emphasis"/>
    <w:basedOn w:val="DefaultParagraphFont"/>
    <w:uiPriority w:val="20"/>
    <w:qFormat/>
    <w:rsid w:val="00D01328"/>
    <w:rPr>
      <w:i/>
      <w:iCs/>
    </w:rPr>
  </w:style>
  <w:style w:type="paragraph" w:styleId="NoSpacing">
    <w:name w:val="No Spacing"/>
    <w:uiPriority w:val="1"/>
    <w:qFormat/>
    <w:rsid w:val="00D01328"/>
    <w:pPr>
      <w:spacing w:after="0" w:line="240" w:lineRule="auto"/>
    </w:pPr>
  </w:style>
  <w:style w:type="paragraph" w:styleId="Quote">
    <w:name w:val="Quote"/>
    <w:basedOn w:val="Normal"/>
    <w:next w:val="Normal"/>
    <w:link w:val="QuoteChar"/>
    <w:uiPriority w:val="29"/>
    <w:qFormat/>
    <w:rsid w:val="00D01328"/>
    <w:pPr>
      <w:spacing w:before="120"/>
      <w:ind w:left="720" w:right="720"/>
      <w:jc w:val="center"/>
    </w:pPr>
    <w:rPr>
      <w:i/>
      <w:iCs/>
    </w:rPr>
  </w:style>
  <w:style w:type="character" w:customStyle="1" w:styleId="QuoteChar">
    <w:name w:val="Quote Char"/>
    <w:basedOn w:val="DefaultParagraphFont"/>
    <w:link w:val="Quote"/>
    <w:uiPriority w:val="29"/>
    <w:rsid w:val="00D01328"/>
    <w:rPr>
      <w:i/>
      <w:iCs/>
    </w:rPr>
  </w:style>
  <w:style w:type="character" w:styleId="SubtleEmphasis">
    <w:name w:val="Subtle Emphasis"/>
    <w:basedOn w:val="DefaultParagraphFont"/>
    <w:uiPriority w:val="19"/>
    <w:qFormat/>
    <w:rsid w:val="00D01328"/>
    <w:rPr>
      <w:i/>
      <w:iCs/>
      <w:color w:val="404040" w:themeColor="text1" w:themeTint="BF"/>
    </w:rPr>
  </w:style>
  <w:style w:type="character" w:styleId="SubtleReference">
    <w:name w:val="Subtle Reference"/>
    <w:basedOn w:val="DefaultParagraphFont"/>
    <w:uiPriority w:val="31"/>
    <w:qFormat/>
    <w:rsid w:val="00D01328"/>
    <w:rPr>
      <w:smallCaps/>
      <w:color w:val="404040" w:themeColor="text1" w:themeTint="BF"/>
      <w:u w:val="single" w:color="7F7F7F" w:themeColor="text1" w:themeTint="80"/>
    </w:rPr>
  </w:style>
  <w:style w:type="character" w:styleId="BookTitle">
    <w:name w:val="Book Title"/>
    <w:basedOn w:val="DefaultParagraphFont"/>
    <w:uiPriority w:val="33"/>
    <w:qFormat/>
    <w:rsid w:val="00D01328"/>
    <w:rPr>
      <w:b/>
      <w:bCs/>
      <w:smallCaps/>
    </w:rPr>
  </w:style>
  <w:style w:type="paragraph" w:styleId="TOCHeading">
    <w:name w:val="TOC Heading"/>
    <w:basedOn w:val="Heading1"/>
    <w:next w:val="Normal"/>
    <w:uiPriority w:val="39"/>
    <w:semiHidden/>
    <w:unhideWhenUsed/>
    <w:qFormat/>
    <w:rsid w:val="00D01328"/>
    <w:pPr>
      <w:outlineLvl w:val="9"/>
    </w:pPr>
  </w:style>
  <w:style w:type="paragraph" w:styleId="ListParagraph">
    <w:name w:val="List Paragraph"/>
    <w:basedOn w:val="Normal"/>
    <w:uiPriority w:val="34"/>
    <w:qFormat/>
    <w:rsid w:val="003D5433"/>
    <w:pPr>
      <w:ind w:left="720"/>
      <w:contextualSpacing/>
    </w:pPr>
  </w:style>
  <w:style w:type="character" w:customStyle="1" w:styleId="UnresolvedMention1">
    <w:name w:val="Unresolved Mention1"/>
    <w:basedOn w:val="DefaultParagraphFont"/>
    <w:uiPriority w:val="99"/>
    <w:semiHidden/>
    <w:unhideWhenUsed/>
    <w:rsid w:val="00481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amq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abbitmq.com/tutorials/tutorial-one-java.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npmjs.com/package/dockerode"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documentation.html" TargetMode="External"/><Relationship Id="rId5" Type="http://schemas.openxmlformats.org/officeDocument/2006/relationships/webSettings" Target="webSettings.xml"/><Relationship Id="rId15" Type="http://schemas.openxmlformats.org/officeDocument/2006/relationships/hyperlink" Target="https://docs.docker.com/" TargetMode="External"/><Relationship Id="rId23" Type="http://schemas.openxmlformats.org/officeDocument/2006/relationships/theme" Target="theme/theme1.xml"/><Relationship Id="rId10" Type="http://schemas.openxmlformats.org/officeDocument/2006/relationships/hyperlink" Target="https://www.npmjs.com/package/node-zookeeper-clien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zookeeper.apache.org/" TargetMode="External"/><Relationship Id="rId14" Type="http://schemas.openxmlformats.org/officeDocument/2006/relationships/hyperlink" Target="https://nodejs.org/en/doc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E32F-97AF-48A9-8ED1-48546B88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1646</TotalTime>
  <Pages>11</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c:creator>
  <cp:keywords/>
  <dc:description/>
  <cp:lastModifiedBy>Varun Gupta</cp:lastModifiedBy>
  <cp:revision>20</cp:revision>
  <dcterms:created xsi:type="dcterms:W3CDTF">2016-11-05T06:58:00Z</dcterms:created>
  <dcterms:modified xsi:type="dcterms:W3CDTF">2020-05-14T16:54:00Z</dcterms:modified>
</cp:coreProperties>
</file>